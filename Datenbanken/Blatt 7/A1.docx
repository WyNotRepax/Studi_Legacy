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C02" w:rsidRDefault="00A96487" w:rsidP="00A96487">
      <w:pPr>
        <w:pStyle w:val="berschrift2"/>
      </w:pPr>
      <w:r>
        <w:t>Krankenhauspersonal</w:t>
      </w:r>
    </w:p>
    <w:p w:rsidR="00A96487" w:rsidRDefault="00A96487" w:rsidP="00A96487">
      <w:r>
        <w:t xml:space="preserve">T, ARZT_T, SCHWESTER_T, </w:t>
      </w:r>
      <w:r w:rsidRPr="00A96487">
        <w:rPr>
          <w:u w:val="single"/>
        </w:rPr>
        <w:t>PERSONALNR</w:t>
      </w:r>
      <w:r>
        <w:t>, NAME</w:t>
      </w:r>
    </w:p>
    <w:p w:rsidR="00A96487" w:rsidRDefault="00A96487" w:rsidP="00A96487">
      <w:pPr>
        <w:pStyle w:val="berschrift2"/>
      </w:pPr>
      <w:r>
        <w:t>Krankenkasse</w:t>
      </w:r>
    </w:p>
    <w:p w:rsidR="00A96487" w:rsidRDefault="00A96487" w:rsidP="00A96487">
      <w:r w:rsidRPr="00A96487">
        <w:rPr>
          <w:u w:val="single"/>
        </w:rPr>
        <w:t>KASSENNR</w:t>
      </w:r>
      <w:r>
        <w:t>, HAUPTSITZ</w:t>
      </w:r>
    </w:p>
    <w:p w:rsidR="00A96487" w:rsidRDefault="00A96487" w:rsidP="00A96487">
      <w:pPr>
        <w:pStyle w:val="berschrift2"/>
      </w:pPr>
      <w:r>
        <w:t>Station</w:t>
      </w:r>
    </w:p>
    <w:p w:rsidR="00A96487" w:rsidRDefault="00A96487" w:rsidP="00A96487">
      <w:pPr>
        <w:rPr>
          <w:u w:val="single"/>
        </w:rPr>
      </w:pPr>
      <w:r>
        <w:t xml:space="preserve">NAME, </w:t>
      </w:r>
      <w:r w:rsidRPr="00A96487">
        <w:rPr>
          <w:u w:val="single"/>
        </w:rPr>
        <w:t>STATIONSNUMMER</w:t>
      </w:r>
    </w:p>
    <w:p w:rsidR="00A96487" w:rsidRDefault="00A96487" w:rsidP="00A96487">
      <w:pPr>
        <w:pStyle w:val="berschrift2"/>
      </w:pPr>
      <w:r>
        <w:t>Zimmer</w:t>
      </w:r>
    </w:p>
    <w:p w:rsidR="00A96487" w:rsidRDefault="00A96487" w:rsidP="00A96487">
      <w:r>
        <w:t xml:space="preserve">T, </w:t>
      </w:r>
      <w:r w:rsidRPr="00A96487">
        <w:rPr>
          <w:u w:val="single"/>
        </w:rPr>
        <w:t>ZIMMERNUMMER</w:t>
      </w:r>
      <w:r>
        <w:t>, BETTENANZAHL</w:t>
      </w:r>
      <w:r w:rsidR="00780C78">
        <w:t>, STATIONSNUMMER</w:t>
      </w:r>
    </w:p>
    <w:p w:rsidR="00295E34" w:rsidRDefault="00295E34" w:rsidP="00295E34">
      <w:pPr>
        <w:pStyle w:val="berschrift2"/>
      </w:pPr>
      <w:r>
        <w:t>Patient</w:t>
      </w:r>
    </w:p>
    <w:p w:rsidR="00295E34" w:rsidRDefault="00295E34" w:rsidP="00295E34">
      <w:pPr>
        <w:rPr>
          <w:u w:val="single"/>
        </w:rPr>
      </w:pPr>
      <w:r w:rsidRPr="00295E34">
        <w:rPr>
          <w:u w:val="single"/>
        </w:rPr>
        <w:t>MITGLIEDSNR</w:t>
      </w:r>
      <w:r>
        <w:t xml:space="preserve">, NAME, </w:t>
      </w:r>
      <w:r w:rsidRPr="00295E34">
        <w:rPr>
          <w:u w:val="single"/>
        </w:rPr>
        <w:t>KASSENNR</w:t>
      </w:r>
    </w:p>
    <w:p w:rsidR="00295E34" w:rsidRDefault="00295E34" w:rsidP="00295E34">
      <w:pPr>
        <w:pStyle w:val="berschrift2"/>
      </w:pPr>
      <w:r>
        <w:t>Fall</w:t>
      </w:r>
    </w:p>
    <w:p w:rsidR="00295E34" w:rsidRPr="00295E34" w:rsidRDefault="00295E34" w:rsidP="00295E34">
      <w:r w:rsidRPr="00295E34">
        <w:rPr>
          <w:u w:val="single"/>
        </w:rPr>
        <w:t>EINLIEFERUNGSDATUM</w:t>
      </w:r>
      <w:r>
        <w:t xml:space="preserve">, </w:t>
      </w:r>
      <w:r w:rsidRPr="00295E34">
        <w:rPr>
          <w:u w:val="single"/>
        </w:rPr>
        <w:t>KASSENNR</w:t>
      </w:r>
      <w:r>
        <w:t xml:space="preserve">, </w:t>
      </w:r>
      <w:r w:rsidRPr="00295E34">
        <w:rPr>
          <w:u w:val="single"/>
        </w:rPr>
        <w:t>MITGLIEDSNUMMER</w:t>
      </w:r>
      <w:r w:rsidRPr="00295E34">
        <w:t xml:space="preserve">, </w:t>
      </w:r>
      <w:r>
        <w:t>AUFNAHME_PNR</w:t>
      </w:r>
      <w:r w:rsidR="00F96627">
        <w:t>, ZIMMERNR</w:t>
      </w:r>
    </w:p>
    <w:p w:rsidR="00295E34" w:rsidRDefault="00295E34" w:rsidP="00295E34">
      <w:pPr>
        <w:pStyle w:val="berschrift2"/>
      </w:pPr>
      <w:r>
        <w:t>Diagnose</w:t>
      </w:r>
    </w:p>
    <w:p w:rsidR="00295E34" w:rsidRDefault="00295E34" w:rsidP="00295E34">
      <w:r w:rsidRPr="00295E34">
        <w:rPr>
          <w:u w:val="single"/>
        </w:rPr>
        <w:t>DATUM</w:t>
      </w:r>
      <w:r>
        <w:t xml:space="preserve">, BESCHREIBUNG, </w:t>
      </w:r>
      <w:r w:rsidRPr="00295E34">
        <w:rPr>
          <w:u w:val="single"/>
        </w:rPr>
        <w:t>KASSENNR</w:t>
      </w:r>
      <w:r>
        <w:t xml:space="preserve">, </w:t>
      </w:r>
      <w:r w:rsidRPr="00295E34">
        <w:rPr>
          <w:u w:val="single"/>
        </w:rPr>
        <w:t>MITGLIEDSNUMMER</w:t>
      </w:r>
      <w:r>
        <w:t xml:space="preserve">, </w:t>
      </w:r>
      <w:r w:rsidRPr="00295E34">
        <w:rPr>
          <w:u w:val="single"/>
        </w:rPr>
        <w:t>EINLIEFERUNGSDATUM</w:t>
      </w:r>
      <w:r>
        <w:t>, ARZT_PNR</w:t>
      </w:r>
    </w:p>
    <w:p w:rsidR="00780C78" w:rsidRDefault="00247F79" w:rsidP="00247F79">
      <w:pPr>
        <w:pStyle w:val="berschrift2"/>
      </w:pPr>
      <w:proofErr w:type="spellStart"/>
      <w:r>
        <w:t>Hat_schicht</w:t>
      </w:r>
      <w:proofErr w:type="spellEnd"/>
    </w:p>
    <w:p w:rsidR="00247F79" w:rsidRPr="00247F79" w:rsidRDefault="00247F79" w:rsidP="00247F79">
      <w:r>
        <w:t xml:space="preserve">ENDDATUM, ENDZEIT, ANFANGSZEIT, ANFANGSDATUM, </w:t>
      </w:r>
      <w:r w:rsidRPr="00247F79">
        <w:rPr>
          <w:u w:val="single"/>
        </w:rPr>
        <w:t>PERSONALNR</w:t>
      </w:r>
      <w:r>
        <w:t>,</w:t>
      </w:r>
      <w:bookmarkStart w:id="0" w:name="_GoBack"/>
      <w:bookmarkEnd w:id="0"/>
      <w:r>
        <w:t xml:space="preserve"> </w:t>
      </w:r>
      <w:r w:rsidRPr="00247F79">
        <w:rPr>
          <w:u w:val="single"/>
        </w:rPr>
        <w:t>STATIONSNUMMER</w:t>
      </w:r>
    </w:p>
    <w:sectPr w:rsidR="00247F79" w:rsidRPr="00247F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554E5"/>
    <w:multiLevelType w:val="hybridMultilevel"/>
    <w:tmpl w:val="57085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87"/>
    <w:rsid w:val="00247F79"/>
    <w:rsid w:val="00295E34"/>
    <w:rsid w:val="002D7A89"/>
    <w:rsid w:val="00780C78"/>
    <w:rsid w:val="00A96487"/>
    <w:rsid w:val="00F86C02"/>
    <w:rsid w:val="00F9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7C36"/>
  <w15:chartTrackingRefBased/>
  <w15:docId w15:val="{A3AE1B6B-2395-4BE1-92CE-985363CF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6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64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964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9648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964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A317B4F0.dotm</Template>
  <TotalTime>0</TotalTime>
  <Pages>1</Pages>
  <Words>62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Osnabrück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bsteinka</dc:creator>
  <cp:keywords/>
  <dc:description/>
  <cp:lastModifiedBy>bsteinka</cp:lastModifiedBy>
  <cp:revision>4</cp:revision>
  <dcterms:created xsi:type="dcterms:W3CDTF">2019-12-11T11:54:00Z</dcterms:created>
  <dcterms:modified xsi:type="dcterms:W3CDTF">2019-12-11T12:26:00Z</dcterms:modified>
</cp:coreProperties>
</file>