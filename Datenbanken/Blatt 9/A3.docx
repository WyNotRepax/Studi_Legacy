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02" w:rsidRDefault="00434E22">
      <w:r>
        <w:t>a)</w:t>
      </w:r>
    </w:p>
    <w:p w:rsidR="00434E22" w:rsidRDefault="00434E22">
      <w:r>
        <w:t>lost update – T2 liest x bevor T1 x schreibt und schreibt x nachdem T1 x geschrieben hat.</w:t>
      </w:r>
    </w:p>
    <w:p w:rsidR="00434E22" w:rsidRDefault="00434E22">
      <w:r>
        <w:t>b)</w:t>
      </w:r>
    </w:p>
    <w:p w:rsidR="00434E22" w:rsidRDefault="00434E22">
      <w:r>
        <w:t>Keine Anomalien, da beide Transaktionen abgebrochen werden.</w:t>
      </w:r>
    </w:p>
    <w:p w:rsidR="00434E22" w:rsidRDefault="00434E22">
      <w:r>
        <w:t>c)</w:t>
      </w:r>
    </w:p>
    <w:p w:rsidR="00434E22" w:rsidRDefault="00434E22" w:rsidP="00434E22">
      <w:r w:rsidRPr="00434E22">
        <w:t>unrepeatable read</w:t>
      </w:r>
      <w:r>
        <w:t xml:space="preserve"> – T1 liest x zwei Mal, dazwischen schreibt T2 x.</w:t>
      </w:r>
    </w:p>
    <w:p w:rsidR="00434E22" w:rsidRDefault="00434E22" w:rsidP="00434E22">
      <w:r>
        <w:t>d)</w:t>
      </w:r>
    </w:p>
    <w:p w:rsidR="00434E22" w:rsidRDefault="00434E22" w:rsidP="00434E22">
      <w:r>
        <w:t>Keine Anomalien</w:t>
      </w:r>
    </w:p>
    <w:p w:rsidR="00434E22" w:rsidRDefault="00434E22" w:rsidP="00434E22">
      <w:r>
        <w:t>e)</w:t>
      </w:r>
    </w:p>
    <w:p w:rsidR="00434E22" w:rsidRDefault="00434E22" w:rsidP="00434E22">
      <w:r>
        <w:t>dirty read – T2 liest den von T1 geschriebenen Wert, bevor T1 abgebrochen wird.</w:t>
      </w:r>
      <w:bookmarkStart w:id="0" w:name="_GoBack"/>
      <w:bookmarkEnd w:id="0"/>
    </w:p>
    <w:sectPr w:rsidR="00434E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89"/>
    <w:rsid w:val="002D7A89"/>
    <w:rsid w:val="00434E22"/>
    <w:rsid w:val="00831089"/>
    <w:rsid w:val="00F8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2078"/>
  <w15:chartTrackingRefBased/>
  <w15:docId w15:val="{A536118B-C3DB-4F2E-8B1B-CF15AB33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229787B7.dotm</Template>
  <TotalTime>0</TotalTime>
  <Pages>1</Pages>
  <Words>44</Words>
  <Characters>284</Characters>
  <Application>Microsoft Office Word</Application>
  <DocSecurity>0</DocSecurity>
  <Lines>2</Lines>
  <Paragraphs>1</Paragraphs>
  <ScaleCrop>false</ScaleCrop>
  <Company>Hochschule Osnabrück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bsteinka</dc:creator>
  <cp:keywords/>
  <dc:description/>
  <cp:lastModifiedBy>bsteinka</cp:lastModifiedBy>
  <cp:revision>2</cp:revision>
  <dcterms:created xsi:type="dcterms:W3CDTF">2019-12-31T11:40:00Z</dcterms:created>
  <dcterms:modified xsi:type="dcterms:W3CDTF">2019-12-31T11:47:00Z</dcterms:modified>
</cp:coreProperties>
</file>