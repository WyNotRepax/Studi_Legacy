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02" w:rsidRDefault="00A875FD" w:rsidP="00A875FD">
      <w:pPr>
        <w:pStyle w:val="berschrift1"/>
      </w:pPr>
      <w:r>
        <w:t>Aufgabe 1</w:t>
      </w:r>
    </w:p>
    <w:p w:rsidR="00A875FD" w:rsidRDefault="00A875FD" w:rsidP="00A875FD">
      <w:pPr>
        <w:pStyle w:val="berschrift2"/>
      </w:pPr>
      <w:r>
        <w:t>a)</w:t>
      </w:r>
    </w:p>
    <w:p w:rsidR="00A875FD" w:rsidRDefault="00A875FD" w:rsidP="00A875FD">
      <w:r>
        <w:t>{</w:t>
      </w:r>
      <w:proofErr w:type="spellStart"/>
      <w:r>
        <w:t>ProNr</w:t>
      </w:r>
      <w:proofErr w:type="spellEnd"/>
      <w:r>
        <w:t>} -&gt; {Projekt}</w:t>
      </w:r>
    </w:p>
    <w:p w:rsidR="00A875FD" w:rsidRDefault="00A875FD" w:rsidP="00A875FD">
      <w:r>
        <w:t>Der Projektname/Projekttyp wird durch die Projektnummer bestimmt.</w:t>
      </w:r>
    </w:p>
    <w:p w:rsidR="00A875FD" w:rsidRDefault="00A875FD" w:rsidP="00A875FD">
      <w:r>
        <w:t>{Leiter} -&gt;</w:t>
      </w:r>
      <w:r w:rsidRPr="00A875FD">
        <w:t xml:space="preserve"> {Leitername}</w:t>
      </w:r>
    </w:p>
    <w:p w:rsidR="00A875FD" w:rsidRDefault="00A875FD" w:rsidP="00A875FD">
      <w:r>
        <w:t>Ein Leiter mit einer bestimmten Leiternummer hat einen bestimmten Leiternamen.</w:t>
      </w:r>
    </w:p>
    <w:p w:rsidR="00A875FD" w:rsidRDefault="00E1691A" w:rsidP="00A875FD">
      <w:r>
        <w:t>{Leiter} -&gt; {Phase}</w:t>
      </w:r>
    </w:p>
    <w:p w:rsidR="00E1691A" w:rsidRDefault="00E1691A" w:rsidP="00A875FD">
      <w:r>
        <w:t>Ein Leiter ist nur für eine Phase zuständig.</w:t>
      </w:r>
    </w:p>
    <w:p w:rsidR="00E1691A" w:rsidRDefault="00E1691A" w:rsidP="00A875FD">
      <w:r>
        <w:t>{</w:t>
      </w:r>
      <w:proofErr w:type="spellStart"/>
      <w:r>
        <w:t>ProNr</w:t>
      </w:r>
      <w:proofErr w:type="spellEnd"/>
      <w:r>
        <w:t xml:space="preserve">, </w:t>
      </w:r>
      <w:proofErr w:type="gramStart"/>
      <w:r>
        <w:t>Phase}  -</w:t>
      </w:r>
      <w:proofErr w:type="gramEnd"/>
      <w:r>
        <w:t xml:space="preserve">&gt; </w:t>
      </w:r>
      <w:r w:rsidRPr="00E1691A">
        <w:t xml:space="preserve"> {Leiter, Budget}</w:t>
      </w:r>
    </w:p>
    <w:p w:rsidR="00D86D10" w:rsidRDefault="00D86D10" w:rsidP="00A875FD">
      <w:r>
        <w:t>Ein Projekt in einer bestimmten Phase hat einen bestimmten Leiter und ein bestimmtes Budget.</w:t>
      </w:r>
    </w:p>
    <w:p w:rsidR="00D86D10" w:rsidRDefault="00D86D10" w:rsidP="00D86D10">
      <w:pPr>
        <w:pStyle w:val="berschrift2"/>
      </w:pPr>
      <w:r>
        <w:t>b)</w:t>
      </w:r>
    </w:p>
    <w:p w:rsidR="00D86D10" w:rsidRDefault="00D86D10" w:rsidP="00D86D10">
      <w:r>
        <w:t>{</w:t>
      </w:r>
      <w:proofErr w:type="spellStart"/>
      <w:r w:rsidR="001C3AA7">
        <w:t>ProNr</w:t>
      </w:r>
      <w:proofErr w:type="spellEnd"/>
      <w:r>
        <w:t>, Phase} und {</w:t>
      </w:r>
      <w:proofErr w:type="spellStart"/>
      <w:r w:rsidR="001C3AA7">
        <w:t>ProNr</w:t>
      </w:r>
      <w:proofErr w:type="spellEnd"/>
      <w:r>
        <w:t>,</w:t>
      </w:r>
      <w:r w:rsidR="001C3AA7">
        <w:t xml:space="preserve"> Leiter</w:t>
      </w:r>
      <w:r>
        <w:t>}</w:t>
      </w:r>
    </w:p>
    <w:p w:rsidR="00621713" w:rsidRPr="00621713" w:rsidRDefault="00D86D10" w:rsidP="005D3C71">
      <w:pPr>
        <w:pStyle w:val="berschrift2"/>
      </w:pPr>
      <w:r>
        <w:t>c)</w:t>
      </w:r>
    </w:p>
    <w:p w:rsidR="00D86D10" w:rsidRDefault="00D86D10" w:rsidP="00D86D10">
      <w:r>
        <w:t xml:space="preserve">Projektname hängt nur von </w:t>
      </w:r>
      <w:proofErr w:type="spellStart"/>
      <w:r>
        <w:t>ProNr</w:t>
      </w:r>
      <w:proofErr w:type="spellEnd"/>
      <w:r>
        <w:t xml:space="preserve"> ab und Leitername hängt nur von Leiter ab.</w:t>
      </w:r>
    </w:p>
    <w:p w:rsidR="00D86D10" w:rsidRDefault="00D86D10" w:rsidP="00D86D10">
      <w:r>
        <w:t>Budget</w:t>
      </w:r>
      <w:r w:rsidR="005D3C71">
        <w:t xml:space="preserve"> hängt</w:t>
      </w:r>
      <w:r>
        <w:t xml:space="preserve"> von allen Teilen des Primärschlüssels ab.</w:t>
      </w:r>
    </w:p>
    <w:p w:rsidR="005D3C71" w:rsidRDefault="005D3C71" w:rsidP="00D86D10">
      <w:r>
        <w:t>=&gt;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3C71" w:rsidTr="005D3C71">
        <w:tc>
          <w:tcPr>
            <w:tcW w:w="2265" w:type="dxa"/>
          </w:tcPr>
          <w:p w:rsidR="005D3C71" w:rsidRPr="00C92A56" w:rsidRDefault="005D3C71" w:rsidP="00D86D10">
            <w:pPr>
              <w:rPr>
                <w:u w:val="single"/>
              </w:rPr>
            </w:pPr>
            <w:proofErr w:type="spellStart"/>
            <w:r w:rsidRPr="00C92A56">
              <w:rPr>
                <w:u w:val="single"/>
              </w:rPr>
              <w:t>ProNr</w:t>
            </w:r>
            <w:proofErr w:type="spellEnd"/>
          </w:p>
        </w:tc>
        <w:tc>
          <w:tcPr>
            <w:tcW w:w="2265" w:type="dxa"/>
          </w:tcPr>
          <w:p w:rsidR="005D3C71" w:rsidRPr="00C92A56" w:rsidRDefault="005D3C71" w:rsidP="00D86D10">
            <w:pPr>
              <w:rPr>
                <w:u w:val="single"/>
              </w:rPr>
            </w:pPr>
            <w:r w:rsidRPr="00C92A56">
              <w:rPr>
                <w:u w:val="single"/>
              </w:rPr>
              <w:t>Phase</w:t>
            </w:r>
          </w:p>
        </w:tc>
        <w:tc>
          <w:tcPr>
            <w:tcW w:w="2266" w:type="dxa"/>
          </w:tcPr>
          <w:p w:rsidR="005D3C71" w:rsidRPr="00C92A56" w:rsidRDefault="005D3C71" w:rsidP="00D86D10">
            <w:pPr>
              <w:rPr>
                <w:u w:val="single"/>
              </w:rPr>
            </w:pPr>
            <w:r w:rsidRPr="00C92A56">
              <w:rPr>
                <w:u w:val="single"/>
              </w:rPr>
              <w:t>Leiter</w:t>
            </w:r>
          </w:p>
        </w:tc>
        <w:tc>
          <w:tcPr>
            <w:tcW w:w="2266" w:type="dxa"/>
          </w:tcPr>
          <w:p w:rsidR="005D3C71" w:rsidRDefault="005D3C71" w:rsidP="00D86D10">
            <w:r>
              <w:t>Budget</w:t>
            </w:r>
          </w:p>
        </w:tc>
      </w:tr>
      <w:tr w:rsidR="005D3C71" w:rsidTr="005D3C71">
        <w:tc>
          <w:tcPr>
            <w:tcW w:w="2265" w:type="dxa"/>
          </w:tcPr>
          <w:p w:rsidR="005D3C71" w:rsidRDefault="005D3C71" w:rsidP="00D86D10">
            <w:r>
              <w:t>1</w:t>
            </w:r>
          </w:p>
        </w:tc>
        <w:tc>
          <w:tcPr>
            <w:tcW w:w="2265" w:type="dxa"/>
          </w:tcPr>
          <w:p w:rsidR="005D3C71" w:rsidRDefault="005D3C71" w:rsidP="00D86D10">
            <w:r>
              <w:t>Analyse</w:t>
            </w:r>
          </w:p>
        </w:tc>
        <w:tc>
          <w:tcPr>
            <w:tcW w:w="2266" w:type="dxa"/>
          </w:tcPr>
          <w:p w:rsidR="005D3C71" w:rsidRDefault="005D3C71" w:rsidP="00D86D10">
            <w:r>
              <w:t>11</w:t>
            </w:r>
          </w:p>
        </w:tc>
        <w:tc>
          <w:tcPr>
            <w:tcW w:w="2266" w:type="dxa"/>
          </w:tcPr>
          <w:p w:rsidR="005D3C71" w:rsidRDefault="005D3C71" w:rsidP="00D86D10">
            <w:r>
              <w:t>5</w:t>
            </w:r>
          </w:p>
        </w:tc>
      </w:tr>
      <w:tr w:rsidR="005D3C71" w:rsidTr="005D3C71">
        <w:tc>
          <w:tcPr>
            <w:tcW w:w="2265" w:type="dxa"/>
          </w:tcPr>
          <w:p w:rsidR="005D3C71" w:rsidRDefault="005D3C71" w:rsidP="00D86D10">
            <w:r>
              <w:t>1</w:t>
            </w:r>
          </w:p>
        </w:tc>
        <w:tc>
          <w:tcPr>
            <w:tcW w:w="2265" w:type="dxa"/>
          </w:tcPr>
          <w:p w:rsidR="005D3C71" w:rsidRDefault="005D3C71" w:rsidP="00D86D10">
            <w:r>
              <w:t>Test</w:t>
            </w:r>
          </w:p>
        </w:tc>
        <w:tc>
          <w:tcPr>
            <w:tcW w:w="2266" w:type="dxa"/>
          </w:tcPr>
          <w:p w:rsidR="005D3C71" w:rsidRDefault="005D3C71" w:rsidP="00D86D10">
            <w:r>
              <w:t>12</w:t>
            </w:r>
          </w:p>
        </w:tc>
        <w:tc>
          <w:tcPr>
            <w:tcW w:w="2266" w:type="dxa"/>
          </w:tcPr>
          <w:p w:rsidR="005D3C71" w:rsidRDefault="005D3C71" w:rsidP="00D86D10">
            <w:r>
              <w:t>7</w:t>
            </w:r>
          </w:p>
        </w:tc>
      </w:tr>
      <w:tr w:rsidR="005D3C71" w:rsidTr="005D3C71">
        <w:tc>
          <w:tcPr>
            <w:tcW w:w="2265" w:type="dxa"/>
          </w:tcPr>
          <w:p w:rsidR="005D3C71" w:rsidRDefault="005D3C71" w:rsidP="00D86D10">
            <w:r>
              <w:t>1</w:t>
            </w:r>
          </w:p>
        </w:tc>
        <w:tc>
          <w:tcPr>
            <w:tcW w:w="2265" w:type="dxa"/>
          </w:tcPr>
          <w:p w:rsidR="005D3C71" w:rsidRDefault="005D3C71" w:rsidP="00D86D10">
            <w:r>
              <w:t>Design</w:t>
            </w:r>
          </w:p>
        </w:tc>
        <w:tc>
          <w:tcPr>
            <w:tcW w:w="2266" w:type="dxa"/>
          </w:tcPr>
          <w:p w:rsidR="005D3C71" w:rsidRDefault="005D3C71" w:rsidP="00D86D10">
            <w:r>
              <w:t>13</w:t>
            </w:r>
          </w:p>
        </w:tc>
        <w:tc>
          <w:tcPr>
            <w:tcW w:w="2266" w:type="dxa"/>
          </w:tcPr>
          <w:p w:rsidR="005D3C71" w:rsidRDefault="005D3C71" w:rsidP="00D86D10">
            <w:r>
              <w:t>7</w:t>
            </w:r>
          </w:p>
        </w:tc>
      </w:tr>
      <w:tr w:rsidR="005D3C71" w:rsidTr="005D3C71">
        <w:tc>
          <w:tcPr>
            <w:tcW w:w="2265" w:type="dxa"/>
          </w:tcPr>
          <w:p w:rsidR="005D3C71" w:rsidRDefault="005D3C71" w:rsidP="00D86D10">
            <w:r>
              <w:t>2</w:t>
            </w:r>
          </w:p>
        </w:tc>
        <w:tc>
          <w:tcPr>
            <w:tcW w:w="2265" w:type="dxa"/>
          </w:tcPr>
          <w:p w:rsidR="005D3C71" w:rsidRDefault="005D3C71" w:rsidP="00D86D10">
            <w:r>
              <w:t>Analyse</w:t>
            </w:r>
          </w:p>
        </w:tc>
        <w:tc>
          <w:tcPr>
            <w:tcW w:w="2266" w:type="dxa"/>
          </w:tcPr>
          <w:p w:rsidR="005D3C71" w:rsidRDefault="005D3C71" w:rsidP="00D86D10">
            <w:r>
              <w:t>11</w:t>
            </w:r>
          </w:p>
        </w:tc>
        <w:tc>
          <w:tcPr>
            <w:tcW w:w="2266" w:type="dxa"/>
          </w:tcPr>
          <w:p w:rsidR="005D3C71" w:rsidRDefault="005D3C71" w:rsidP="00D86D10">
            <w:r>
              <w:t>4</w:t>
            </w:r>
          </w:p>
        </w:tc>
      </w:tr>
      <w:tr w:rsidR="005D3C71" w:rsidTr="005D3C71">
        <w:tc>
          <w:tcPr>
            <w:tcW w:w="2265" w:type="dxa"/>
          </w:tcPr>
          <w:p w:rsidR="005D3C71" w:rsidRDefault="005D3C71" w:rsidP="00D86D10">
            <w:r>
              <w:t>2</w:t>
            </w:r>
          </w:p>
        </w:tc>
        <w:tc>
          <w:tcPr>
            <w:tcW w:w="2265" w:type="dxa"/>
          </w:tcPr>
          <w:p w:rsidR="005D3C71" w:rsidRDefault="005D3C71" w:rsidP="00D86D10">
            <w:r>
              <w:t>Design</w:t>
            </w:r>
          </w:p>
        </w:tc>
        <w:tc>
          <w:tcPr>
            <w:tcW w:w="2266" w:type="dxa"/>
          </w:tcPr>
          <w:p w:rsidR="005D3C71" w:rsidRDefault="005D3C71" w:rsidP="00D86D10">
            <w:r>
              <w:t>15</w:t>
            </w:r>
          </w:p>
        </w:tc>
        <w:tc>
          <w:tcPr>
            <w:tcW w:w="2266" w:type="dxa"/>
          </w:tcPr>
          <w:p w:rsidR="005D3C71" w:rsidRDefault="005D3C71" w:rsidP="00D86D10">
            <w:r>
              <w:t>5</w:t>
            </w:r>
          </w:p>
        </w:tc>
      </w:tr>
      <w:tr w:rsidR="005D3C71" w:rsidTr="005D3C71">
        <w:tc>
          <w:tcPr>
            <w:tcW w:w="2265" w:type="dxa"/>
          </w:tcPr>
          <w:p w:rsidR="005D3C71" w:rsidRDefault="005D3C71" w:rsidP="00D86D10">
            <w:r>
              <w:t>3</w:t>
            </w:r>
          </w:p>
        </w:tc>
        <w:tc>
          <w:tcPr>
            <w:tcW w:w="2265" w:type="dxa"/>
          </w:tcPr>
          <w:p w:rsidR="005D3C71" w:rsidRDefault="005D3C71" w:rsidP="00D86D10">
            <w:r>
              <w:t>Design</w:t>
            </w:r>
          </w:p>
        </w:tc>
        <w:tc>
          <w:tcPr>
            <w:tcW w:w="2266" w:type="dxa"/>
          </w:tcPr>
          <w:p w:rsidR="005D3C71" w:rsidRDefault="005D3C71" w:rsidP="00D86D10">
            <w:r>
              <w:t>13</w:t>
            </w:r>
          </w:p>
        </w:tc>
        <w:tc>
          <w:tcPr>
            <w:tcW w:w="2266" w:type="dxa"/>
          </w:tcPr>
          <w:p w:rsidR="005D3C71" w:rsidRDefault="005D3C71" w:rsidP="00D86D10">
            <w:r>
              <w:t>5</w:t>
            </w:r>
          </w:p>
        </w:tc>
      </w:tr>
    </w:tbl>
    <w:p w:rsidR="005D3C71" w:rsidRDefault="005D3C71" w:rsidP="00D86D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3C71" w:rsidTr="005D3C71">
        <w:tc>
          <w:tcPr>
            <w:tcW w:w="4531" w:type="dxa"/>
          </w:tcPr>
          <w:p w:rsidR="005D3C71" w:rsidRPr="00C92A56" w:rsidRDefault="005D3C71" w:rsidP="00D86D10">
            <w:pPr>
              <w:rPr>
                <w:u w:val="single"/>
              </w:rPr>
            </w:pPr>
            <w:proofErr w:type="spellStart"/>
            <w:r w:rsidRPr="00C92A56">
              <w:rPr>
                <w:u w:val="single"/>
              </w:rPr>
              <w:t>ProNr</w:t>
            </w:r>
            <w:proofErr w:type="spellEnd"/>
          </w:p>
        </w:tc>
        <w:tc>
          <w:tcPr>
            <w:tcW w:w="4531" w:type="dxa"/>
          </w:tcPr>
          <w:p w:rsidR="005D3C71" w:rsidRDefault="005D3C71" w:rsidP="00D86D10">
            <w:r>
              <w:t>Projekt</w:t>
            </w:r>
          </w:p>
        </w:tc>
      </w:tr>
      <w:tr w:rsidR="005D3C71" w:rsidTr="005D3C71">
        <w:tc>
          <w:tcPr>
            <w:tcW w:w="4531" w:type="dxa"/>
          </w:tcPr>
          <w:p w:rsidR="005D3C71" w:rsidRDefault="005D3C71" w:rsidP="00D86D10">
            <w:r>
              <w:t>1</w:t>
            </w:r>
          </w:p>
        </w:tc>
        <w:tc>
          <w:tcPr>
            <w:tcW w:w="4531" w:type="dxa"/>
          </w:tcPr>
          <w:p w:rsidR="005D3C71" w:rsidRDefault="005D3C71" w:rsidP="00D86D10">
            <w:r>
              <w:t>Stein</w:t>
            </w:r>
          </w:p>
        </w:tc>
      </w:tr>
      <w:tr w:rsidR="005D3C71" w:rsidTr="005D3C71">
        <w:tc>
          <w:tcPr>
            <w:tcW w:w="4531" w:type="dxa"/>
          </w:tcPr>
          <w:p w:rsidR="005D3C71" w:rsidRDefault="005D3C71" w:rsidP="00D86D10">
            <w:r>
              <w:t>2</w:t>
            </w:r>
          </w:p>
        </w:tc>
        <w:tc>
          <w:tcPr>
            <w:tcW w:w="4531" w:type="dxa"/>
          </w:tcPr>
          <w:p w:rsidR="005D3C71" w:rsidRDefault="005D3C71" w:rsidP="00D86D10">
            <w:r>
              <w:t>Brett</w:t>
            </w:r>
          </w:p>
        </w:tc>
      </w:tr>
      <w:tr w:rsidR="005D3C71" w:rsidTr="005D3C71">
        <w:tc>
          <w:tcPr>
            <w:tcW w:w="4531" w:type="dxa"/>
          </w:tcPr>
          <w:p w:rsidR="005D3C71" w:rsidRDefault="005D3C71" w:rsidP="00D86D10">
            <w:r>
              <w:t>3</w:t>
            </w:r>
          </w:p>
        </w:tc>
        <w:tc>
          <w:tcPr>
            <w:tcW w:w="4531" w:type="dxa"/>
          </w:tcPr>
          <w:p w:rsidR="005D3C71" w:rsidRDefault="005D3C71" w:rsidP="00D86D10">
            <w:r>
              <w:t>Stein</w:t>
            </w:r>
          </w:p>
        </w:tc>
      </w:tr>
    </w:tbl>
    <w:p w:rsidR="005D3C71" w:rsidRDefault="005D3C71" w:rsidP="00D86D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3C71" w:rsidTr="005D3C71">
        <w:tc>
          <w:tcPr>
            <w:tcW w:w="4531" w:type="dxa"/>
          </w:tcPr>
          <w:p w:rsidR="005D3C71" w:rsidRPr="00C92A56" w:rsidRDefault="005D3C71" w:rsidP="00D86D10">
            <w:pPr>
              <w:rPr>
                <w:u w:val="single"/>
              </w:rPr>
            </w:pPr>
            <w:r w:rsidRPr="00C92A56">
              <w:rPr>
                <w:u w:val="single"/>
              </w:rPr>
              <w:t>Leiter</w:t>
            </w:r>
          </w:p>
        </w:tc>
        <w:tc>
          <w:tcPr>
            <w:tcW w:w="4531" w:type="dxa"/>
          </w:tcPr>
          <w:p w:rsidR="005D3C71" w:rsidRDefault="005D3C71" w:rsidP="00D86D10">
            <w:r>
              <w:t>Leitername</w:t>
            </w:r>
          </w:p>
        </w:tc>
      </w:tr>
      <w:tr w:rsidR="005D3C71" w:rsidTr="005D3C71">
        <w:tc>
          <w:tcPr>
            <w:tcW w:w="4531" w:type="dxa"/>
          </w:tcPr>
          <w:p w:rsidR="005D3C71" w:rsidRDefault="005D3C71" w:rsidP="00D86D10">
            <w:r>
              <w:t>11</w:t>
            </w:r>
          </w:p>
        </w:tc>
        <w:tc>
          <w:tcPr>
            <w:tcW w:w="4531" w:type="dxa"/>
          </w:tcPr>
          <w:p w:rsidR="005D3C71" w:rsidRDefault="005D3C71" w:rsidP="00D86D10">
            <w:r>
              <w:t>Meier</w:t>
            </w:r>
          </w:p>
        </w:tc>
      </w:tr>
      <w:tr w:rsidR="005D3C71" w:rsidTr="005D3C71">
        <w:tc>
          <w:tcPr>
            <w:tcW w:w="4531" w:type="dxa"/>
          </w:tcPr>
          <w:p w:rsidR="005D3C71" w:rsidRDefault="005D3C71" w:rsidP="00D86D10">
            <w:r>
              <w:t>12</w:t>
            </w:r>
          </w:p>
        </w:tc>
        <w:tc>
          <w:tcPr>
            <w:tcW w:w="4531" w:type="dxa"/>
          </w:tcPr>
          <w:p w:rsidR="005D3C71" w:rsidRDefault="005D3C71" w:rsidP="00D86D10">
            <w:r>
              <w:t>Meier</w:t>
            </w:r>
          </w:p>
        </w:tc>
      </w:tr>
      <w:tr w:rsidR="005D3C71" w:rsidTr="005D3C71">
        <w:tc>
          <w:tcPr>
            <w:tcW w:w="4531" w:type="dxa"/>
          </w:tcPr>
          <w:p w:rsidR="005D3C71" w:rsidRDefault="005D3C71" w:rsidP="00D86D10">
            <w:r>
              <w:t>13</w:t>
            </w:r>
          </w:p>
        </w:tc>
        <w:tc>
          <w:tcPr>
            <w:tcW w:w="4531" w:type="dxa"/>
          </w:tcPr>
          <w:p w:rsidR="005D3C71" w:rsidRDefault="005D3C71" w:rsidP="00D86D10">
            <w:r>
              <w:t>Schmidt</w:t>
            </w:r>
          </w:p>
        </w:tc>
      </w:tr>
      <w:tr w:rsidR="005D3C71" w:rsidTr="005D3C71">
        <w:tc>
          <w:tcPr>
            <w:tcW w:w="4531" w:type="dxa"/>
          </w:tcPr>
          <w:p w:rsidR="005D3C71" w:rsidRDefault="005D3C71" w:rsidP="00D86D10">
            <w:r>
              <w:t>15</w:t>
            </w:r>
          </w:p>
        </w:tc>
        <w:tc>
          <w:tcPr>
            <w:tcW w:w="4531" w:type="dxa"/>
          </w:tcPr>
          <w:p w:rsidR="005D3C71" w:rsidRDefault="005D3C71" w:rsidP="00D86D10">
            <w:r>
              <w:t>Schmidt</w:t>
            </w:r>
          </w:p>
        </w:tc>
      </w:tr>
    </w:tbl>
    <w:p w:rsidR="005D3C71" w:rsidRDefault="00C92A56" w:rsidP="00D86D10">
      <w:r>
        <w:t>(Prime Attribute Unterstrichen)</w:t>
      </w:r>
    </w:p>
    <w:p w:rsidR="005D3C71" w:rsidRDefault="005D3C71" w:rsidP="005D3C71">
      <w:pPr>
        <w:pStyle w:val="berschrift2"/>
      </w:pPr>
      <w:r>
        <w:t>d)</w:t>
      </w:r>
    </w:p>
    <w:p w:rsidR="00C92A56" w:rsidRDefault="00C92A56" w:rsidP="00C92A56">
      <w:r>
        <w:t>Tabelle ist jetzt bereits in der dritten Normalform. Da keine nicht Primen Attribute transitiv vom Primärschlüssel abhängen.</w:t>
      </w:r>
    </w:p>
    <w:p w:rsidR="00C92A56" w:rsidRDefault="00C92A56" w:rsidP="00C92A56">
      <w:pPr>
        <w:pStyle w:val="berschrift2"/>
      </w:pPr>
      <w:r>
        <w:lastRenderedPageBreak/>
        <w:t>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6EF2" w:rsidTr="000B6EF2">
        <w:tc>
          <w:tcPr>
            <w:tcW w:w="3020" w:type="dxa"/>
          </w:tcPr>
          <w:p w:rsidR="000B6EF2" w:rsidRPr="00C92A56" w:rsidRDefault="000B6EF2" w:rsidP="003614DB">
            <w:pPr>
              <w:rPr>
                <w:u w:val="single"/>
              </w:rPr>
            </w:pPr>
            <w:proofErr w:type="spellStart"/>
            <w:r w:rsidRPr="00C92A56">
              <w:rPr>
                <w:u w:val="single"/>
              </w:rPr>
              <w:t>ProNr</w:t>
            </w:r>
            <w:proofErr w:type="spellEnd"/>
          </w:p>
        </w:tc>
        <w:tc>
          <w:tcPr>
            <w:tcW w:w="3021" w:type="dxa"/>
          </w:tcPr>
          <w:p w:rsidR="000B6EF2" w:rsidRPr="00C92A56" w:rsidRDefault="000B6EF2" w:rsidP="003614DB">
            <w:pPr>
              <w:rPr>
                <w:u w:val="single"/>
              </w:rPr>
            </w:pPr>
            <w:r w:rsidRPr="00C92A56">
              <w:rPr>
                <w:u w:val="single"/>
              </w:rPr>
              <w:t>Phase</w:t>
            </w:r>
          </w:p>
        </w:tc>
        <w:tc>
          <w:tcPr>
            <w:tcW w:w="3021" w:type="dxa"/>
          </w:tcPr>
          <w:p w:rsidR="000B6EF2" w:rsidRDefault="000B6EF2" w:rsidP="003614DB">
            <w:r>
              <w:t>Budget</w:t>
            </w:r>
          </w:p>
        </w:tc>
      </w:tr>
      <w:tr w:rsidR="000B6EF2" w:rsidTr="000B6EF2">
        <w:tc>
          <w:tcPr>
            <w:tcW w:w="3020" w:type="dxa"/>
          </w:tcPr>
          <w:p w:rsidR="000B6EF2" w:rsidRDefault="000B6EF2" w:rsidP="003614DB">
            <w:r>
              <w:t>1</w:t>
            </w:r>
          </w:p>
        </w:tc>
        <w:tc>
          <w:tcPr>
            <w:tcW w:w="3021" w:type="dxa"/>
          </w:tcPr>
          <w:p w:rsidR="000B6EF2" w:rsidRDefault="000B6EF2" w:rsidP="003614DB">
            <w:r>
              <w:t>Analyse</w:t>
            </w:r>
          </w:p>
        </w:tc>
        <w:tc>
          <w:tcPr>
            <w:tcW w:w="3021" w:type="dxa"/>
          </w:tcPr>
          <w:p w:rsidR="000B6EF2" w:rsidRDefault="000B6EF2" w:rsidP="003614DB">
            <w:r>
              <w:t>5</w:t>
            </w:r>
          </w:p>
        </w:tc>
      </w:tr>
      <w:tr w:rsidR="000B6EF2" w:rsidTr="000B6EF2">
        <w:tc>
          <w:tcPr>
            <w:tcW w:w="3020" w:type="dxa"/>
          </w:tcPr>
          <w:p w:rsidR="000B6EF2" w:rsidRDefault="000B6EF2" w:rsidP="003614DB">
            <w:r>
              <w:t>1</w:t>
            </w:r>
          </w:p>
        </w:tc>
        <w:tc>
          <w:tcPr>
            <w:tcW w:w="3021" w:type="dxa"/>
          </w:tcPr>
          <w:p w:rsidR="000B6EF2" w:rsidRDefault="000B6EF2" w:rsidP="003614DB">
            <w:r>
              <w:t>Test</w:t>
            </w:r>
          </w:p>
        </w:tc>
        <w:tc>
          <w:tcPr>
            <w:tcW w:w="3021" w:type="dxa"/>
          </w:tcPr>
          <w:p w:rsidR="000B6EF2" w:rsidRDefault="000B6EF2" w:rsidP="003614DB">
            <w:r>
              <w:t>7</w:t>
            </w:r>
          </w:p>
        </w:tc>
      </w:tr>
      <w:tr w:rsidR="000B6EF2" w:rsidTr="000B6EF2">
        <w:tc>
          <w:tcPr>
            <w:tcW w:w="3020" w:type="dxa"/>
          </w:tcPr>
          <w:p w:rsidR="000B6EF2" w:rsidRDefault="000B6EF2" w:rsidP="003614DB">
            <w:r>
              <w:t>1</w:t>
            </w:r>
          </w:p>
        </w:tc>
        <w:tc>
          <w:tcPr>
            <w:tcW w:w="3021" w:type="dxa"/>
          </w:tcPr>
          <w:p w:rsidR="000B6EF2" w:rsidRDefault="000B6EF2" w:rsidP="003614DB">
            <w:r>
              <w:t>Design</w:t>
            </w:r>
          </w:p>
        </w:tc>
        <w:tc>
          <w:tcPr>
            <w:tcW w:w="3021" w:type="dxa"/>
          </w:tcPr>
          <w:p w:rsidR="000B6EF2" w:rsidRDefault="000B6EF2" w:rsidP="003614DB">
            <w:r>
              <w:t>7</w:t>
            </w:r>
          </w:p>
        </w:tc>
      </w:tr>
      <w:tr w:rsidR="000B6EF2" w:rsidTr="000B6EF2">
        <w:tc>
          <w:tcPr>
            <w:tcW w:w="3020" w:type="dxa"/>
          </w:tcPr>
          <w:p w:rsidR="000B6EF2" w:rsidRDefault="000B6EF2" w:rsidP="003614DB">
            <w:r>
              <w:t>2</w:t>
            </w:r>
          </w:p>
        </w:tc>
        <w:tc>
          <w:tcPr>
            <w:tcW w:w="3021" w:type="dxa"/>
          </w:tcPr>
          <w:p w:rsidR="000B6EF2" w:rsidRDefault="000B6EF2" w:rsidP="003614DB">
            <w:r>
              <w:t>Analyse</w:t>
            </w:r>
          </w:p>
        </w:tc>
        <w:tc>
          <w:tcPr>
            <w:tcW w:w="3021" w:type="dxa"/>
          </w:tcPr>
          <w:p w:rsidR="000B6EF2" w:rsidRDefault="000B6EF2" w:rsidP="003614DB">
            <w:r>
              <w:t>4</w:t>
            </w:r>
          </w:p>
        </w:tc>
      </w:tr>
      <w:tr w:rsidR="000B6EF2" w:rsidTr="000B6EF2">
        <w:tc>
          <w:tcPr>
            <w:tcW w:w="3020" w:type="dxa"/>
          </w:tcPr>
          <w:p w:rsidR="000B6EF2" w:rsidRDefault="000B6EF2" w:rsidP="003614DB">
            <w:r>
              <w:t>2</w:t>
            </w:r>
          </w:p>
        </w:tc>
        <w:tc>
          <w:tcPr>
            <w:tcW w:w="3021" w:type="dxa"/>
          </w:tcPr>
          <w:p w:rsidR="000B6EF2" w:rsidRDefault="000B6EF2" w:rsidP="003614DB">
            <w:r>
              <w:t>Design</w:t>
            </w:r>
          </w:p>
        </w:tc>
        <w:tc>
          <w:tcPr>
            <w:tcW w:w="3021" w:type="dxa"/>
          </w:tcPr>
          <w:p w:rsidR="000B6EF2" w:rsidRDefault="000B6EF2" w:rsidP="003614DB">
            <w:r>
              <w:t>5</w:t>
            </w:r>
          </w:p>
        </w:tc>
      </w:tr>
      <w:tr w:rsidR="000B6EF2" w:rsidTr="000B6EF2">
        <w:tc>
          <w:tcPr>
            <w:tcW w:w="3020" w:type="dxa"/>
          </w:tcPr>
          <w:p w:rsidR="000B6EF2" w:rsidRDefault="000B6EF2" w:rsidP="003614DB">
            <w:r>
              <w:t>3</w:t>
            </w:r>
          </w:p>
        </w:tc>
        <w:tc>
          <w:tcPr>
            <w:tcW w:w="3021" w:type="dxa"/>
          </w:tcPr>
          <w:p w:rsidR="000B6EF2" w:rsidRDefault="000B6EF2" w:rsidP="003614DB">
            <w:r>
              <w:t>Design</w:t>
            </w:r>
          </w:p>
        </w:tc>
        <w:tc>
          <w:tcPr>
            <w:tcW w:w="3021" w:type="dxa"/>
          </w:tcPr>
          <w:p w:rsidR="000B6EF2" w:rsidRDefault="000B6EF2" w:rsidP="003614DB">
            <w:r>
              <w:t>5</w:t>
            </w:r>
          </w:p>
        </w:tc>
      </w:tr>
    </w:tbl>
    <w:p w:rsidR="00C92A56" w:rsidRDefault="00C92A56" w:rsidP="00C92A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6EF2" w:rsidTr="000B6EF2">
        <w:tc>
          <w:tcPr>
            <w:tcW w:w="4531" w:type="dxa"/>
          </w:tcPr>
          <w:p w:rsidR="000B6EF2" w:rsidRPr="00C92A56" w:rsidRDefault="000B6EF2" w:rsidP="003614DB">
            <w:pPr>
              <w:rPr>
                <w:u w:val="single"/>
              </w:rPr>
            </w:pPr>
            <w:proofErr w:type="spellStart"/>
            <w:r w:rsidRPr="00C92A56">
              <w:rPr>
                <w:u w:val="single"/>
              </w:rPr>
              <w:t>ProNr</w:t>
            </w:r>
            <w:proofErr w:type="spellEnd"/>
          </w:p>
        </w:tc>
        <w:tc>
          <w:tcPr>
            <w:tcW w:w="4531" w:type="dxa"/>
          </w:tcPr>
          <w:p w:rsidR="000B6EF2" w:rsidRPr="00C92A56" w:rsidRDefault="000B6EF2" w:rsidP="003614DB">
            <w:pPr>
              <w:rPr>
                <w:u w:val="single"/>
              </w:rPr>
            </w:pPr>
            <w:r w:rsidRPr="00C92A56">
              <w:rPr>
                <w:u w:val="single"/>
              </w:rPr>
              <w:t>Leiter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1</w:t>
            </w:r>
          </w:p>
        </w:tc>
        <w:tc>
          <w:tcPr>
            <w:tcW w:w="4531" w:type="dxa"/>
          </w:tcPr>
          <w:p w:rsidR="000B6EF2" w:rsidRDefault="000B6EF2" w:rsidP="003614DB">
            <w:r>
              <w:t>11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1</w:t>
            </w:r>
          </w:p>
        </w:tc>
        <w:tc>
          <w:tcPr>
            <w:tcW w:w="4531" w:type="dxa"/>
          </w:tcPr>
          <w:p w:rsidR="000B6EF2" w:rsidRDefault="000B6EF2" w:rsidP="003614DB">
            <w:r>
              <w:t>12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1</w:t>
            </w:r>
          </w:p>
        </w:tc>
        <w:tc>
          <w:tcPr>
            <w:tcW w:w="4531" w:type="dxa"/>
          </w:tcPr>
          <w:p w:rsidR="000B6EF2" w:rsidRDefault="000B6EF2" w:rsidP="003614DB">
            <w:r>
              <w:t>13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2</w:t>
            </w:r>
          </w:p>
        </w:tc>
        <w:tc>
          <w:tcPr>
            <w:tcW w:w="4531" w:type="dxa"/>
          </w:tcPr>
          <w:p w:rsidR="000B6EF2" w:rsidRDefault="000B6EF2" w:rsidP="003614DB">
            <w:r>
              <w:t>11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2</w:t>
            </w:r>
          </w:p>
        </w:tc>
        <w:tc>
          <w:tcPr>
            <w:tcW w:w="4531" w:type="dxa"/>
          </w:tcPr>
          <w:p w:rsidR="000B6EF2" w:rsidRDefault="000B6EF2" w:rsidP="003614DB">
            <w:r>
              <w:t>15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3</w:t>
            </w:r>
          </w:p>
        </w:tc>
        <w:tc>
          <w:tcPr>
            <w:tcW w:w="4531" w:type="dxa"/>
          </w:tcPr>
          <w:p w:rsidR="000B6EF2" w:rsidRDefault="000B6EF2" w:rsidP="003614DB">
            <w:r>
              <w:t>13</w:t>
            </w:r>
          </w:p>
        </w:tc>
      </w:tr>
    </w:tbl>
    <w:p w:rsidR="000B6EF2" w:rsidRDefault="000B6EF2" w:rsidP="00C92A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6EF2" w:rsidTr="000B6EF2">
        <w:tc>
          <w:tcPr>
            <w:tcW w:w="4531" w:type="dxa"/>
          </w:tcPr>
          <w:p w:rsidR="000B6EF2" w:rsidRPr="00C92A56" w:rsidRDefault="000B6EF2" w:rsidP="003614DB">
            <w:pPr>
              <w:rPr>
                <w:u w:val="single"/>
              </w:rPr>
            </w:pPr>
            <w:r w:rsidRPr="00C92A56">
              <w:rPr>
                <w:u w:val="single"/>
              </w:rPr>
              <w:t>Leiter</w:t>
            </w:r>
          </w:p>
        </w:tc>
        <w:tc>
          <w:tcPr>
            <w:tcW w:w="4531" w:type="dxa"/>
          </w:tcPr>
          <w:p w:rsidR="000B6EF2" w:rsidRPr="000B6EF2" w:rsidRDefault="000B6EF2" w:rsidP="003614DB">
            <w:r w:rsidRPr="000B6EF2">
              <w:t>Phase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11</w:t>
            </w:r>
          </w:p>
        </w:tc>
        <w:tc>
          <w:tcPr>
            <w:tcW w:w="4531" w:type="dxa"/>
          </w:tcPr>
          <w:p w:rsidR="000B6EF2" w:rsidRDefault="000B6EF2" w:rsidP="003614DB">
            <w:r>
              <w:t>Analyse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12</w:t>
            </w:r>
          </w:p>
        </w:tc>
        <w:tc>
          <w:tcPr>
            <w:tcW w:w="4531" w:type="dxa"/>
          </w:tcPr>
          <w:p w:rsidR="000B6EF2" w:rsidRDefault="000B6EF2" w:rsidP="003614DB">
            <w:r>
              <w:t>Test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13</w:t>
            </w:r>
          </w:p>
        </w:tc>
        <w:tc>
          <w:tcPr>
            <w:tcW w:w="4531" w:type="dxa"/>
          </w:tcPr>
          <w:p w:rsidR="000B6EF2" w:rsidRDefault="000B6EF2" w:rsidP="003614DB">
            <w:r>
              <w:t>Design</w:t>
            </w:r>
          </w:p>
        </w:tc>
      </w:tr>
      <w:tr w:rsidR="000B6EF2" w:rsidTr="000B6EF2">
        <w:tc>
          <w:tcPr>
            <w:tcW w:w="4531" w:type="dxa"/>
          </w:tcPr>
          <w:p w:rsidR="000B6EF2" w:rsidRDefault="000B6EF2" w:rsidP="003614DB">
            <w:r>
              <w:t>15</w:t>
            </w:r>
          </w:p>
        </w:tc>
        <w:tc>
          <w:tcPr>
            <w:tcW w:w="4531" w:type="dxa"/>
          </w:tcPr>
          <w:p w:rsidR="000B6EF2" w:rsidRDefault="000B6EF2" w:rsidP="003614DB">
            <w:r>
              <w:t>Design</w:t>
            </w:r>
          </w:p>
        </w:tc>
      </w:tr>
    </w:tbl>
    <w:p w:rsidR="000B6EF2" w:rsidRDefault="000B6EF2" w:rsidP="00C92A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2A56" w:rsidTr="003614DB">
        <w:tc>
          <w:tcPr>
            <w:tcW w:w="4531" w:type="dxa"/>
          </w:tcPr>
          <w:p w:rsidR="00C92A56" w:rsidRPr="00C92A56" w:rsidRDefault="00C92A56" w:rsidP="003614DB">
            <w:pPr>
              <w:rPr>
                <w:u w:val="single"/>
              </w:rPr>
            </w:pPr>
            <w:proofErr w:type="spellStart"/>
            <w:r w:rsidRPr="00C92A56">
              <w:rPr>
                <w:u w:val="single"/>
              </w:rPr>
              <w:t>ProNr</w:t>
            </w:r>
            <w:proofErr w:type="spellEnd"/>
          </w:p>
        </w:tc>
        <w:tc>
          <w:tcPr>
            <w:tcW w:w="4531" w:type="dxa"/>
          </w:tcPr>
          <w:p w:rsidR="00C92A56" w:rsidRDefault="00C92A56" w:rsidP="003614DB">
            <w:r>
              <w:t>Projekt</w:t>
            </w:r>
          </w:p>
        </w:tc>
      </w:tr>
      <w:tr w:rsidR="00C92A56" w:rsidTr="003614DB">
        <w:tc>
          <w:tcPr>
            <w:tcW w:w="4531" w:type="dxa"/>
          </w:tcPr>
          <w:p w:rsidR="00C92A56" w:rsidRDefault="00C92A56" w:rsidP="003614DB">
            <w:r>
              <w:t>1</w:t>
            </w:r>
          </w:p>
        </w:tc>
        <w:tc>
          <w:tcPr>
            <w:tcW w:w="4531" w:type="dxa"/>
          </w:tcPr>
          <w:p w:rsidR="00C92A56" w:rsidRDefault="00C92A56" w:rsidP="003614DB">
            <w:r>
              <w:t>Stein</w:t>
            </w:r>
          </w:p>
        </w:tc>
      </w:tr>
      <w:tr w:rsidR="00C92A56" w:rsidTr="003614DB">
        <w:tc>
          <w:tcPr>
            <w:tcW w:w="4531" w:type="dxa"/>
          </w:tcPr>
          <w:p w:rsidR="00C92A56" w:rsidRDefault="00C92A56" w:rsidP="003614DB">
            <w:r>
              <w:t>2</w:t>
            </w:r>
          </w:p>
        </w:tc>
        <w:tc>
          <w:tcPr>
            <w:tcW w:w="4531" w:type="dxa"/>
          </w:tcPr>
          <w:p w:rsidR="00C92A56" w:rsidRDefault="00C92A56" w:rsidP="003614DB">
            <w:r>
              <w:t>Brett</w:t>
            </w:r>
          </w:p>
        </w:tc>
      </w:tr>
      <w:tr w:rsidR="00C92A56" w:rsidTr="003614DB">
        <w:tc>
          <w:tcPr>
            <w:tcW w:w="4531" w:type="dxa"/>
          </w:tcPr>
          <w:p w:rsidR="00C92A56" w:rsidRDefault="00C92A56" w:rsidP="003614DB">
            <w:r>
              <w:t>3</w:t>
            </w:r>
          </w:p>
        </w:tc>
        <w:tc>
          <w:tcPr>
            <w:tcW w:w="4531" w:type="dxa"/>
          </w:tcPr>
          <w:p w:rsidR="00C92A56" w:rsidRDefault="00C92A56" w:rsidP="003614DB">
            <w:r>
              <w:t>Stein</w:t>
            </w:r>
          </w:p>
        </w:tc>
      </w:tr>
    </w:tbl>
    <w:p w:rsidR="00C92A56" w:rsidRDefault="00C92A56" w:rsidP="00C92A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2A56" w:rsidTr="003614DB">
        <w:tc>
          <w:tcPr>
            <w:tcW w:w="4531" w:type="dxa"/>
          </w:tcPr>
          <w:p w:rsidR="00C92A56" w:rsidRPr="00C92A56" w:rsidRDefault="00C92A56" w:rsidP="003614DB">
            <w:pPr>
              <w:rPr>
                <w:u w:val="single"/>
              </w:rPr>
            </w:pPr>
            <w:r w:rsidRPr="00C92A56">
              <w:rPr>
                <w:u w:val="single"/>
              </w:rPr>
              <w:t>Leiter</w:t>
            </w:r>
          </w:p>
        </w:tc>
        <w:tc>
          <w:tcPr>
            <w:tcW w:w="4531" w:type="dxa"/>
          </w:tcPr>
          <w:p w:rsidR="00C92A56" w:rsidRDefault="00C92A56" w:rsidP="003614DB">
            <w:r>
              <w:t>Leitername</w:t>
            </w:r>
          </w:p>
        </w:tc>
      </w:tr>
      <w:tr w:rsidR="00C92A56" w:rsidTr="003614DB">
        <w:tc>
          <w:tcPr>
            <w:tcW w:w="4531" w:type="dxa"/>
          </w:tcPr>
          <w:p w:rsidR="00C92A56" w:rsidRDefault="00C92A56" w:rsidP="003614DB">
            <w:r>
              <w:t>11</w:t>
            </w:r>
          </w:p>
        </w:tc>
        <w:tc>
          <w:tcPr>
            <w:tcW w:w="4531" w:type="dxa"/>
          </w:tcPr>
          <w:p w:rsidR="00C92A56" w:rsidRDefault="00C92A56" w:rsidP="003614DB">
            <w:r>
              <w:t>Meier</w:t>
            </w:r>
          </w:p>
        </w:tc>
      </w:tr>
      <w:tr w:rsidR="00C92A56" w:rsidTr="003614DB">
        <w:tc>
          <w:tcPr>
            <w:tcW w:w="4531" w:type="dxa"/>
          </w:tcPr>
          <w:p w:rsidR="00C92A56" w:rsidRDefault="00C92A56" w:rsidP="003614DB">
            <w:r>
              <w:t>12</w:t>
            </w:r>
          </w:p>
        </w:tc>
        <w:tc>
          <w:tcPr>
            <w:tcW w:w="4531" w:type="dxa"/>
          </w:tcPr>
          <w:p w:rsidR="00C92A56" w:rsidRDefault="00C92A56" w:rsidP="003614DB">
            <w:r>
              <w:t>Meier</w:t>
            </w:r>
          </w:p>
        </w:tc>
      </w:tr>
      <w:tr w:rsidR="00C92A56" w:rsidTr="003614DB">
        <w:tc>
          <w:tcPr>
            <w:tcW w:w="4531" w:type="dxa"/>
          </w:tcPr>
          <w:p w:rsidR="00C92A56" w:rsidRDefault="00C92A56" w:rsidP="003614DB">
            <w:r>
              <w:t>13</w:t>
            </w:r>
          </w:p>
        </w:tc>
        <w:tc>
          <w:tcPr>
            <w:tcW w:w="4531" w:type="dxa"/>
          </w:tcPr>
          <w:p w:rsidR="00C92A56" w:rsidRDefault="00C92A56" w:rsidP="003614DB">
            <w:r>
              <w:t>Schmidt</w:t>
            </w:r>
          </w:p>
        </w:tc>
      </w:tr>
      <w:tr w:rsidR="00C92A56" w:rsidTr="003614DB">
        <w:tc>
          <w:tcPr>
            <w:tcW w:w="4531" w:type="dxa"/>
          </w:tcPr>
          <w:p w:rsidR="00C92A56" w:rsidRDefault="00C92A56" w:rsidP="003614DB">
            <w:r>
              <w:t>15</w:t>
            </w:r>
          </w:p>
        </w:tc>
        <w:tc>
          <w:tcPr>
            <w:tcW w:w="4531" w:type="dxa"/>
          </w:tcPr>
          <w:p w:rsidR="00C92A56" w:rsidRDefault="00C92A56" w:rsidP="003614DB">
            <w:r>
              <w:t>Schmidt</w:t>
            </w:r>
          </w:p>
        </w:tc>
      </w:tr>
    </w:tbl>
    <w:p w:rsidR="00C92A56" w:rsidRDefault="009A1374" w:rsidP="009A1374">
      <w:pPr>
        <w:pStyle w:val="berschrift1"/>
      </w:pPr>
      <w:r>
        <w:t>Aufgabe 2</w:t>
      </w:r>
    </w:p>
    <w:p w:rsidR="009A1374" w:rsidRDefault="009A1374" w:rsidP="009A1374">
      <w:pPr>
        <w:pStyle w:val="berschrift2"/>
      </w:pPr>
      <w:r>
        <w:t>a)</w:t>
      </w:r>
    </w:p>
    <w:p w:rsidR="009A1374" w:rsidRDefault="009A1374" w:rsidP="009A1374">
      <w:r>
        <w:t>Schlüsselkandidaten: {</w:t>
      </w:r>
      <w:r w:rsidR="005C22B8">
        <w:t>A</w:t>
      </w:r>
      <w:r>
        <w:t>}</w:t>
      </w:r>
    </w:p>
    <w:p w:rsidR="009A1374" w:rsidRDefault="009A1374" w:rsidP="009A1374">
      <w:r>
        <w:t>Zweite Normalform: Ja, da alle Schlüsselkandidaten nur aus einem Attribut bestehen.</w:t>
      </w:r>
    </w:p>
    <w:p w:rsidR="005C22B8" w:rsidRDefault="009A1374" w:rsidP="009A1374">
      <w:r>
        <w:t xml:space="preserve">Dritte Normalform: Nein, da mindestens ein nicht Primes Attribut transitiv vom Primärschlüssel abhängt </w:t>
      </w:r>
      <w:proofErr w:type="gramStart"/>
      <w:r>
        <w:t xml:space="preserve">( </w:t>
      </w:r>
      <w:r w:rsidR="005C22B8">
        <w:t>C</w:t>
      </w:r>
      <w:proofErr w:type="gramEnd"/>
      <w:r w:rsidR="005C22B8">
        <w:t xml:space="preserve"> hängt von B ab und B von A =&gt; C hängt transitiv von A ab).</w:t>
      </w:r>
    </w:p>
    <w:p w:rsidR="009A1374" w:rsidRDefault="005C22B8" w:rsidP="009A1374">
      <w:r>
        <w:br w:type="page"/>
      </w:r>
    </w:p>
    <w:p w:rsidR="005C22B8" w:rsidRDefault="005C22B8" w:rsidP="009A1374">
      <w:r>
        <w:lastRenderedPageBreak/>
        <w:t>b)</w:t>
      </w:r>
    </w:p>
    <w:p w:rsidR="005C22B8" w:rsidRDefault="005C22B8" w:rsidP="005C22B8">
      <w:r>
        <w:t>Schlüsselkandidaten: {A</w:t>
      </w:r>
      <w:proofErr w:type="gramStart"/>
      <w:r>
        <w:t>},{</w:t>
      </w:r>
      <w:proofErr w:type="gramEnd"/>
      <w:r>
        <w:t>B},{C},{D}</w:t>
      </w:r>
    </w:p>
    <w:p w:rsidR="005C22B8" w:rsidRDefault="005C22B8" w:rsidP="005C22B8">
      <w:r>
        <w:t>Zweite Normalform: Ja, da alle Schlüsselkandidaten nur aus einem Attribut bestehen.</w:t>
      </w:r>
    </w:p>
    <w:p w:rsidR="005C22B8" w:rsidRDefault="005C22B8" w:rsidP="004510B1">
      <w:r>
        <w:t xml:space="preserve">Dritte Normalform: </w:t>
      </w:r>
      <w:r w:rsidR="004510B1">
        <w:t>Ja, da alle Attribute prime Attribute sind.</w:t>
      </w:r>
    </w:p>
    <w:p w:rsidR="005C22B8" w:rsidRDefault="005C22B8" w:rsidP="005C22B8">
      <w:r>
        <w:t>c)</w:t>
      </w:r>
    </w:p>
    <w:p w:rsidR="005C22B8" w:rsidRDefault="005C22B8" w:rsidP="005C22B8">
      <w:r>
        <w:t>Schlüsselkandidaten: {</w:t>
      </w:r>
      <w:proofErr w:type="gramStart"/>
      <w:r>
        <w:t>A,C</w:t>
      </w:r>
      <w:proofErr w:type="gramEnd"/>
      <w:r>
        <w:t>},{A,D},{B,C},{B,D}</w:t>
      </w:r>
    </w:p>
    <w:p w:rsidR="003161F3" w:rsidRDefault="005C22B8" w:rsidP="003161F3">
      <w:r>
        <w:t>Zweite Normalform:</w:t>
      </w:r>
      <w:r w:rsidR="003161F3">
        <w:t xml:space="preserve"> Ja, da es keine nicht Primen Attribute gibt.</w:t>
      </w:r>
    </w:p>
    <w:p w:rsidR="003161F3" w:rsidRDefault="003161F3" w:rsidP="003161F3">
      <w:r>
        <w:t>Dritte Normalform: Ja, da es keine nicht Primen Attribute gibt.</w:t>
      </w:r>
    </w:p>
    <w:p w:rsidR="005C22B8" w:rsidRDefault="0097424B" w:rsidP="0097424B">
      <w:pPr>
        <w:pStyle w:val="berschrift1"/>
      </w:pPr>
      <w:r>
        <w:t>Aufgabe 3</w:t>
      </w:r>
    </w:p>
    <w:p w:rsidR="0097424B" w:rsidRDefault="0097424B" w:rsidP="0097424B">
      <w:pPr>
        <w:pStyle w:val="berschrift2"/>
      </w:pPr>
      <w:r>
        <w:t>a)</w:t>
      </w:r>
    </w:p>
    <w:p w:rsidR="0097424B" w:rsidRDefault="0097424B" w:rsidP="0097424B">
      <w:r>
        <w:t>{</w:t>
      </w:r>
      <w:proofErr w:type="spellStart"/>
      <w:proofErr w:type="gramStart"/>
      <w:r>
        <w:t>AuftragsNr,ArtikelNr</w:t>
      </w:r>
      <w:proofErr w:type="spellEnd"/>
      <w:proofErr w:type="gramEnd"/>
      <w:r>
        <w:t>} ist der einzige Schlüsselkandidat, da AuftragsNr und ArtikelNr</w:t>
      </w:r>
      <w:r w:rsidR="0081016A">
        <w:t xml:space="preserve"> von keinem anderem Attribut abgeleitet werden können und alle Attribute von ihnen abgeleitet werden können.</w:t>
      </w:r>
    </w:p>
    <w:p w:rsidR="0081016A" w:rsidRDefault="0081016A" w:rsidP="00C94B31">
      <w:pPr>
        <w:pStyle w:val="berschrift2"/>
      </w:pPr>
      <w:r>
        <w:t>b)</w:t>
      </w:r>
    </w:p>
    <w:p w:rsidR="00C94B31" w:rsidRPr="00C94B31" w:rsidRDefault="00C94B31" w:rsidP="0081016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AuftragsNr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Datum, KundenNr</m:t>
            </m:r>
          </m:e>
        </m:d>
        <m:r>
          <w:rPr>
            <w:rFonts w:ascii="Cambria Math" w:hAnsi="Cambria Math"/>
          </w:rPr>
          <m:t xml:space="preserve"> und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KundenNr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Name, Ort</m:t>
            </m:r>
          </m:e>
        </m:d>
      </m:oMath>
      <w:r>
        <w:rPr>
          <w:rFonts w:eastAsiaTheme="minorEastAsia"/>
        </w:rPr>
        <w:t xml:space="preserve"> </w:t>
      </w:r>
    </w:p>
    <w:p w:rsidR="00C94B31" w:rsidRPr="00C94B31" w:rsidRDefault="00C94B31" w:rsidP="0081016A">
      <w:pPr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AuftragsNr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KundenNr</m:t>
            </m:r>
          </m:e>
        </m:d>
        <m:r>
          <w:rPr>
            <w:rFonts w:ascii="Cambria Math" w:hAnsi="Cambria Math"/>
          </w:rPr>
          <m:t xml:space="preserve"> und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KundenNr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Ort</m:t>
            </m:r>
          </m:e>
        </m:d>
      </m:oMath>
      <w:r>
        <w:rPr>
          <w:rFonts w:eastAsiaTheme="minorEastAsia"/>
        </w:rPr>
        <w:t xml:space="preserve"> </w:t>
      </w:r>
    </w:p>
    <w:p w:rsidR="00C94B31" w:rsidRPr="00C94B31" w:rsidRDefault="00C94B31" w:rsidP="008101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AuftragsNr</m:t>
            </m:r>
          </m:e>
        </m:d>
        <m:r>
          <w:rPr>
            <w:rFonts w:ascii="Cambria Math" w:eastAsiaTheme="minorEastAsia" w:hAnsi="Cambria Math"/>
          </w:rPr>
          <m:t>→{Ort}</m:t>
        </m:r>
      </m:oMath>
      <w:r>
        <w:rPr>
          <w:rFonts w:eastAsiaTheme="minorEastAsia"/>
        </w:rPr>
        <w:t xml:space="preserve"> </w:t>
      </w:r>
    </w:p>
    <w:p w:rsidR="0081016A" w:rsidRPr="00C94B31" w:rsidRDefault="00C94B31" w:rsidP="00C94B31">
      <w:pPr>
        <w:pStyle w:val="berschrift2"/>
      </w:pPr>
      <w:r w:rsidRPr="00C94B31">
        <w:t xml:space="preserve"> c)</w:t>
      </w:r>
    </w:p>
    <w:p w:rsidR="00C94B31" w:rsidRDefault="00C94B31" w:rsidP="00C94B31">
      <w:r>
        <w:t>Ja, da in allen Attributen nur atomare Werte vorkommen.</w:t>
      </w:r>
    </w:p>
    <w:p w:rsidR="00C94B31" w:rsidRDefault="00C94B31" w:rsidP="00C94B31">
      <w:pPr>
        <w:pStyle w:val="berschrift2"/>
      </w:pPr>
      <w:r>
        <w:t>d)</w:t>
      </w:r>
    </w:p>
    <w:p w:rsidR="00C94B31" w:rsidRPr="00C94B31" w:rsidRDefault="00C94B31" w:rsidP="00C94B31"/>
    <w:p w:rsidR="00C94B31" w:rsidRDefault="00C94B31" w:rsidP="00C94B31">
      <w:r>
        <w:t>Nein</w:t>
      </w:r>
      <w:r w:rsidR="00CE6B0A">
        <w:t>, da mindestens ein nicht Primes Attribut von nur einem Teil des Primärschlüssels Abhängt.</w:t>
      </w:r>
    </w:p>
    <w:p w:rsidR="00CE6B0A" w:rsidRDefault="00CE6B0A" w:rsidP="00C94B31">
      <w:r>
        <w:t>z.B. KundenNr hängt nur von AuftragsNr ab</w:t>
      </w:r>
    </w:p>
    <w:p w:rsidR="00CE6B0A" w:rsidRDefault="00CE6B0A" w:rsidP="00C94B31"/>
    <w:p w:rsidR="00CE6B0A" w:rsidRDefault="00CE6B0A" w:rsidP="00C94B31">
      <w:r>
        <w:br w:type="page"/>
      </w:r>
    </w:p>
    <w:p w:rsidR="00CE6B0A" w:rsidRDefault="00CE6B0A" w:rsidP="00C94B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B0A" w:rsidTr="00CE6B0A">
        <w:tc>
          <w:tcPr>
            <w:tcW w:w="3020" w:type="dxa"/>
          </w:tcPr>
          <w:p w:rsidR="00CE6B0A" w:rsidRPr="00CE6B0A" w:rsidRDefault="00CE6B0A" w:rsidP="003614DB">
            <w:pPr>
              <w:rPr>
                <w:u w:val="single"/>
              </w:rPr>
            </w:pPr>
            <w:r w:rsidRPr="00CE6B0A">
              <w:rPr>
                <w:u w:val="single"/>
              </w:rPr>
              <w:t>AuftragsNr</w:t>
            </w:r>
          </w:p>
        </w:tc>
        <w:tc>
          <w:tcPr>
            <w:tcW w:w="3021" w:type="dxa"/>
          </w:tcPr>
          <w:p w:rsidR="00CE6B0A" w:rsidRPr="00CE6B0A" w:rsidRDefault="00CE6B0A" w:rsidP="003614DB">
            <w:pPr>
              <w:rPr>
                <w:u w:val="single"/>
              </w:rPr>
            </w:pPr>
            <w:r w:rsidRPr="00CE6B0A">
              <w:rPr>
                <w:u w:val="single"/>
              </w:rPr>
              <w:t>ArtikelNr</w:t>
            </w:r>
          </w:p>
        </w:tc>
        <w:tc>
          <w:tcPr>
            <w:tcW w:w="3021" w:type="dxa"/>
          </w:tcPr>
          <w:p w:rsidR="00CE6B0A" w:rsidRDefault="00CE6B0A" w:rsidP="003614DB">
            <w:r>
              <w:t>Menge</w:t>
            </w:r>
          </w:p>
        </w:tc>
      </w:tr>
      <w:tr w:rsidR="00CE6B0A" w:rsidTr="00CE6B0A">
        <w:tc>
          <w:tcPr>
            <w:tcW w:w="3020" w:type="dxa"/>
          </w:tcPr>
          <w:p w:rsidR="00CE6B0A" w:rsidRDefault="00CE6B0A" w:rsidP="003614DB">
            <w:r>
              <w:t>135</w:t>
            </w:r>
          </w:p>
        </w:tc>
        <w:tc>
          <w:tcPr>
            <w:tcW w:w="3021" w:type="dxa"/>
          </w:tcPr>
          <w:p w:rsidR="00CE6B0A" w:rsidRDefault="00CE6B0A" w:rsidP="003614DB">
            <w:r>
              <w:t>23</w:t>
            </w:r>
          </w:p>
        </w:tc>
        <w:tc>
          <w:tcPr>
            <w:tcW w:w="3021" w:type="dxa"/>
          </w:tcPr>
          <w:p w:rsidR="00CE6B0A" w:rsidRDefault="00CE6B0A" w:rsidP="003614DB">
            <w:r>
              <w:t>2</w:t>
            </w:r>
          </w:p>
        </w:tc>
      </w:tr>
      <w:tr w:rsidR="00CE6B0A" w:rsidTr="00CE6B0A">
        <w:tc>
          <w:tcPr>
            <w:tcW w:w="3020" w:type="dxa"/>
          </w:tcPr>
          <w:p w:rsidR="00CE6B0A" w:rsidRDefault="00CE6B0A" w:rsidP="003614DB">
            <w:r>
              <w:t>135</w:t>
            </w:r>
          </w:p>
        </w:tc>
        <w:tc>
          <w:tcPr>
            <w:tcW w:w="3021" w:type="dxa"/>
          </w:tcPr>
          <w:p w:rsidR="00CE6B0A" w:rsidRDefault="00CE6B0A" w:rsidP="003614DB">
            <w:r>
              <w:t>26</w:t>
            </w:r>
          </w:p>
        </w:tc>
        <w:tc>
          <w:tcPr>
            <w:tcW w:w="3021" w:type="dxa"/>
          </w:tcPr>
          <w:p w:rsidR="00CE6B0A" w:rsidRDefault="00CE6B0A" w:rsidP="003614DB">
            <w:r>
              <w:t>1</w:t>
            </w:r>
          </w:p>
        </w:tc>
      </w:tr>
      <w:tr w:rsidR="00CE6B0A" w:rsidTr="00CE6B0A">
        <w:tc>
          <w:tcPr>
            <w:tcW w:w="3020" w:type="dxa"/>
          </w:tcPr>
          <w:p w:rsidR="00CE6B0A" w:rsidRDefault="00CE6B0A" w:rsidP="003614DB">
            <w:r>
              <w:t>136</w:t>
            </w:r>
          </w:p>
        </w:tc>
        <w:tc>
          <w:tcPr>
            <w:tcW w:w="3021" w:type="dxa"/>
          </w:tcPr>
          <w:p w:rsidR="00CE6B0A" w:rsidRDefault="00CE6B0A" w:rsidP="003614DB">
            <w:r>
              <w:t>23</w:t>
            </w:r>
          </w:p>
        </w:tc>
        <w:tc>
          <w:tcPr>
            <w:tcW w:w="3021" w:type="dxa"/>
          </w:tcPr>
          <w:p w:rsidR="00CE6B0A" w:rsidRDefault="00CE6B0A" w:rsidP="003614DB">
            <w:r>
              <w:t>3</w:t>
            </w:r>
          </w:p>
        </w:tc>
      </w:tr>
      <w:tr w:rsidR="00CE6B0A" w:rsidTr="00CE6B0A">
        <w:tc>
          <w:tcPr>
            <w:tcW w:w="3020" w:type="dxa"/>
          </w:tcPr>
          <w:p w:rsidR="00CE6B0A" w:rsidRDefault="00CE6B0A" w:rsidP="003614DB">
            <w:r>
              <w:t>137</w:t>
            </w:r>
          </w:p>
        </w:tc>
        <w:tc>
          <w:tcPr>
            <w:tcW w:w="3021" w:type="dxa"/>
          </w:tcPr>
          <w:p w:rsidR="00CE6B0A" w:rsidRDefault="00CE6B0A" w:rsidP="003614DB">
            <w:r>
              <w:t>12</w:t>
            </w:r>
          </w:p>
        </w:tc>
        <w:tc>
          <w:tcPr>
            <w:tcW w:w="3021" w:type="dxa"/>
          </w:tcPr>
          <w:p w:rsidR="00CE6B0A" w:rsidRDefault="00CE6B0A" w:rsidP="003614DB">
            <w:r>
              <w:t>4</w:t>
            </w:r>
          </w:p>
        </w:tc>
      </w:tr>
      <w:tr w:rsidR="00CE6B0A" w:rsidTr="00CE6B0A">
        <w:tc>
          <w:tcPr>
            <w:tcW w:w="3020" w:type="dxa"/>
          </w:tcPr>
          <w:p w:rsidR="00CE6B0A" w:rsidRDefault="00CE6B0A" w:rsidP="003614DB">
            <w:r>
              <w:t>138</w:t>
            </w:r>
          </w:p>
        </w:tc>
        <w:tc>
          <w:tcPr>
            <w:tcW w:w="3021" w:type="dxa"/>
          </w:tcPr>
          <w:p w:rsidR="00CE6B0A" w:rsidRDefault="00CE6B0A" w:rsidP="003614DB">
            <w:r>
              <w:t>23</w:t>
            </w:r>
          </w:p>
        </w:tc>
        <w:tc>
          <w:tcPr>
            <w:tcW w:w="3021" w:type="dxa"/>
          </w:tcPr>
          <w:p w:rsidR="00CE6B0A" w:rsidRDefault="00CE6B0A" w:rsidP="003614DB">
            <w:r>
              <w:t>2</w:t>
            </w:r>
          </w:p>
        </w:tc>
      </w:tr>
    </w:tbl>
    <w:p w:rsidR="00CE6B0A" w:rsidRDefault="00CE6B0A" w:rsidP="00C94B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E6B0A" w:rsidTr="00CE6B0A">
        <w:tc>
          <w:tcPr>
            <w:tcW w:w="1812" w:type="dxa"/>
          </w:tcPr>
          <w:p w:rsidR="00CE6B0A" w:rsidRPr="00CE6B0A" w:rsidRDefault="00CE6B0A" w:rsidP="003614DB">
            <w:pPr>
              <w:rPr>
                <w:u w:val="single"/>
              </w:rPr>
            </w:pPr>
            <w:r w:rsidRPr="00CE6B0A">
              <w:rPr>
                <w:u w:val="single"/>
              </w:rPr>
              <w:t>AuftragsNr</w:t>
            </w:r>
          </w:p>
        </w:tc>
        <w:tc>
          <w:tcPr>
            <w:tcW w:w="1812" w:type="dxa"/>
          </w:tcPr>
          <w:p w:rsidR="00CE6B0A" w:rsidRDefault="00CE6B0A" w:rsidP="003614DB">
            <w:r>
              <w:t>Datum</w:t>
            </w:r>
          </w:p>
        </w:tc>
        <w:tc>
          <w:tcPr>
            <w:tcW w:w="1812" w:type="dxa"/>
          </w:tcPr>
          <w:p w:rsidR="00CE6B0A" w:rsidRPr="00CE6B0A" w:rsidRDefault="00CE6B0A" w:rsidP="003614DB">
            <w:r w:rsidRPr="00CE6B0A">
              <w:t>KundenNr</w:t>
            </w:r>
          </w:p>
        </w:tc>
        <w:tc>
          <w:tcPr>
            <w:tcW w:w="1813" w:type="dxa"/>
          </w:tcPr>
          <w:p w:rsidR="00CE6B0A" w:rsidRDefault="00CE6B0A" w:rsidP="003614DB">
            <w:r>
              <w:t>Name</w:t>
            </w:r>
          </w:p>
        </w:tc>
        <w:tc>
          <w:tcPr>
            <w:tcW w:w="1813" w:type="dxa"/>
          </w:tcPr>
          <w:p w:rsidR="00CE6B0A" w:rsidRDefault="00CE6B0A" w:rsidP="003614DB">
            <w:r>
              <w:t>Ort</w:t>
            </w:r>
          </w:p>
        </w:tc>
      </w:tr>
      <w:tr w:rsidR="00CE6B0A" w:rsidTr="00CE6B0A">
        <w:tc>
          <w:tcPr>
            <w:tcW w:w="1812" w:type="dxa"/>
          </w:tcPr>
          <w:p w:rsidR="00CE6B0A" w:rsidRDefault="00CE6B0A" w:rsidP="003614DB">
            <w:r>
              <w:t>135</w:t>
            </w:r>
          </w:p>
        </w:tc>
        <w:tc>
          <w:tcPr>
            <w:tcW w:w="1812" w:type="dxa"/>
          </w:tcPr>
          <w:p w:rsidR="00CE6B0A" w:rsidRDefault="00CE6B0A" w:rsidP="003614DB">
            <w:r>
              <w:t>24.04.06</w:t>
            </w:r>
          </w:p>
        </w:tc>
        <w:tc>
          <w:tcPr>
            <w:tcW w:w="1812" w:type="dxa"/>
          </w:tcPr>
          <w:p w:rsidR="00CE6B0A" w:rsidRDefault="00CE6B0A" w:rsidP="003614DB">
            <w:r>
              <w:t>68</w:t>
            </w:r>
          </w:p>
        </w:tc>
        <w:tc>
          <w:tcPr>
            <w:tcW w:w="1813" w:type="dxa"/>
          </w:tcPr>
          <w:p w:rsidR="00CE6B0A" w:rsidRDefault="00CE6B0A" w:rsidP="003614DB">
            <w:r>
              <w:t>Meier</w:t>
            </w:r>
          </w:p>
        </w:tc>
        <w:tc>
          <w:tcPr>
            <w:tcW w:w="1813" w:type="dxa"/>
          </w:tcPr>
          <w:p w:rsidR="00CE6B0A" w:rsidRDefault="00CE6B0A" w:rsidP="003614DB">
            <w:r>
              <w:t>Köln</w:t>
            </w:r>
          </w:p>
        </w:tc>
      </w:tr>
      <w:tr w:rsidR="00CE6B0A" w:rsidTr="00CE6B0A">
        <w:tc>
          <w:tcPr>
            <w:tcW w:w="1812" w:type="dxa"/>
          </w:tcPr>
          <w:p w:rsidR="00CE6B0A" w:rsidRDefault="00CE6B0A" w:rsidP="003614DB">
            <w:r>
              <w:t>135</w:t>
            </w:r>
          </w:p>
        </w:tc>
        <w:tc>
          <w:tcPr>
            <w:tcW w:w="1812" w:type="dxa"/>
          </w:tcPr>
          <w:p w:rsidR="00CE6B0A" w:rsidRDefault="00CE6B0A" w:rsidP="003614DB">
            <w:r>
              <w:t>24.04.06</w:t>
            </w:r>
          </w:p>
        </w:tc>
        <w:tc>
          <w:tcPr>
            <w:tcW w:w="1812" w:type="dxa"/>
          </w:tcPr>
          <w:p w:rsidR="00CE6B0A" w:rsidRDefault="00CE6B0A" w:rsidP="003614DB">
            <w:r>
              <w:t>68</w:t>
            </w:r>
          </w:p>
        </w:tc>
        <w:tc>
          <w:tcPr>
            <w:tcW w:w="1813" w:type="dxa"/>
          </w:tcPr>
          <w:p w:rsidR="00CE6B0A" w:rsidRDefault="00CE6B0A" w:rsidP="003614DB">
            <w:r>
              <w:t>Meier</w:t>
            </w:r>
          </w:p>
        </w:tc>
        <w:tc>
          <w:tcPr>
            <w:tcW w:w="1813" w:type="dxa"/>
          </w:tcPr>
          <w:p w:rsidR="00CE6B0A" w:rsidRDefault="00CE6B0A" w:rsidP="003614DB">
            <w:r>
              <w:t>Köln</w:t>
            </w:r>
          </w:p>
        </w:tc>
      </w:tr>
      <w:tr w:rsidR="00CE6B0A" w:rsidTr="00CE6B0A">
        <w:tc>
          <w:tcPr>
            <w:tcW w:w="1812" w:type="dxa"/>
          </w:tcPr>
          <w:p w:rsidR="00CE6B0A" w:rsidRDefault="00CE6B0A" w:rsidP="003614DB">
            <w:r>
              <w:t>136</w:t>
            </w:r>
          </w:p>
        </w:tc>
        <w:tc>
          <w:tcPr>
            <w:tcW w:w="1812" w:type="dxa"/>
          </w:tcPr>
          <w:p w:rsidR="00CE6B0A" w:rsidRDefault="00CE6B0A" w:rsidP="003614DB">
            <w:r>
              <w:t>25.04.06</w:t>
            </w:r>
          </w:p>
        </w:tc>
        <w:tc>
          <w:tcPr>
            <w:tcW w:w="1812" w:type="dxa"/>
          </w:tcPr>
          <w:p w:rsidR="00CE6B0A" w:rsidRDefault="00CE6B0A" w:rsidP="003614DB">
            <w:r>
              <w:t>174</w:t>
            </w:r>
          </w:p>
        </w:tc>
        <w:tc>
          <w:tcPr>
            <w:tcW w:w="1813" w:type="dxa"/>
          </w:tcPr>
          <w:p w:rsidR="00CE6B0A" w:rsidRDefault="00CE6B0A" w:rsidP="003614DB">
            <w:r>
              <w:t>Müller</w:t>
            </w:r>
          </w:p>
        </w:tc>
        <w:tc>
          <w:tcPr>
            <w:tcW w:w="1813" w:type="dxa"/>
          </w:tcPr>
          <w:p w:rsidR="00CE6B0A" w:rsidRDefault="00CE6B0A" w:rsidP="003614DB">
            <w:r>
              <w:t>Bonn</w:t>
            </w:r>
          </w:p>
        </w:tc>
      </w:tr>
      <w:tr w:rsidR="00CE6B0A" w:rsidTr="00CE6B0A">
        <w:tc>
          <w:tcPr>
            <w:tcW w:w="1812" w:type="dxa"/>
          </w:tcPr>
          <w:p w:rsidR="00CE6B0A" w:rsidRDefault="00CE6B0A" w:rsidP="003614DB">
            <w:r>
              <w:t>137</w:t>
            </w:r>
          </w:p>
        </w:tc>
        <w:tc>
          <w:tcPr>
            <w:tcW w:w="1812" w:type="dxa"/>
          </w:tcPr>
          <w:p w:rsidR="00CE6B0A" w:rsidRDefault="00CE6B0A" w:rsidP="003614DB">
            <w:r>
              <w:t>25.04.06</w:t>
            </w:r>
          </w:p>
        </w:tc>
        <w:tc>
          <w:tcPr>
            <w:tcW w:w="1812" w:type="dxa"/>
          </w:tcPr>
          <w:p w:rsidR="00CE6B0A" w:rsidRDefault="00CE6B0A" w:rsidP="003614DB">
            <w:r>
              <w:t>210</w:t>
            </w:r>
          </w:p>
        </w:tc>
        <w:tc>
          <w:tcPr>
            <w:tcW w:w="1813" w:type="dxa"/>
          </w:tcPr>
          <w:p w:rsidR="00CE6B0A" w:rsidRDefault="00CE6B0A" w:rsidP="003614DB">
            <w:r>
              <w:t>Kunz</w:t>
            </w:r>
          </w:p>
        </w:tc>
        <w:tc>
          <w:tcPr>
            <w:tcW w:w="1813" w:type="dxa"/>
          </w:tcPr>
          <w:p w:rsidR="00CE6B0A" w:rsidRDefault="00CE6B0A" w:rsidP="003614DB">
            <w:r>
              <w:t>Berlin</w:t>
            </w:r>
          </w:p>
        </w:tc>
      </w:tr>
      <w:tr w:rsidR="00CE6B0A" w:rsidTr="00CE6B0A">
        <w:tc>
          <w:tcPr>
            <w:tcW w:w="1812" w:type="dxa"/>
          </w:tcPr>
          <w:p w:rsidR="00CE6B0A" w:rsidRDefault="00CE6B0A" w:rsidP="003614DB">
            <w:r>
              <w:t>138</w:t>
            </w:r>
          </w:p>
        </w:tc>
        <w:tc>
          <w:tcPr>
            <w:tcW w:w="1812" w:type="dxa"/>
          </w:tcPr>
          <w:p w:rsidR="00CE6B0A" w:rsidRDefault="00CE6B0A" w:rsidP="003614DB">
            <w:r>
              <w:t>26.04.06</w:t>
            </w:r>
          </w:p>
        </w:tc>
        <w:tc>
          <w:tcPr>
            <w:tcW w:w="1812" w:type="dxa"/>
          </w:tcPr>
          <w:p w:rsidR="00CE6B0A" w:rsidRDefault="00CE6B0A" w:rsidP="003614DB">
            <w:r>
              <w:t>68</w:t>
            </w:r>
          </w:p>
        </w:tc>
        <w:tc>
          <w:tcPr>
            <w:tcW w:w="1813" w:type="dxa"/>
          </w:tcPr>
          <w:p w:rsidR="00CE6B0A" w:rsidRDefault="00CE6B0A" w:rsidP="003614DB">
            <w:r>
              <w:t>Meier</w:t>
            </w:r>
          </w:p>
        </w:tc>
        <w:tc>
          <w:tcPr>
            <w:tcW w:w="1813" w:type="dxa"/>
          </w:tcPr>
          <w:p w:rsidR="00CE6B0A" w:rsidRDefault="00CE6B0A" w:rsidP="003614DB">
            <w:r>
              <w:t>Köln</w:t>
            </w:r>
          </w:p>
        </w:tc>
      </w:tr>
    </w:tbl>
    <w:p w:rsidR="00CE6B0A" w:rsidRDefault="00CE6B0A" w:rsidP="00C94B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6B0A" w:rsidTr="00CE6B0A">
        <w:tc>
          <w:tcPr>
            <w:tcW w:w="4531" w:type="dxa"/>
          </w:tcPr>
          <w:p w:rsidR="00CE6B0A" w:rsidRPr="00CE6B0A" w:rsidRDefault="00CE6B0A" w:rsidP="003614DB">
            <w:pPr>
              <w:rPr>
                <w:u w:val="single"/>
              </w:rPr>
            </w:pPr>
            <w:r w:rsidRPr="00CE6B0A">
              <w:rPr>
                <w:u w:val="single"/>
              </w:rPr>
              <w:t>ArtikelNr</w:t>
            </w:r>
          </w:p>
        </w:tc>
        <w:tc>
          <w:tcPr>
            <w:tcW w:w="4531" w:type="dxa"/>
          </w:tcPr>
          <w:p w:rsidR="00CE6B0A" w:rsidRDefault="00CE6B0A" w:rsidP="003614DB">
            <w:r>
              <w:t>Bezeichnung</w:t>
            </w:r>
          </w:p>
        </w:tc>
      </w:tr>
      <w:tr w:rsidR="00CE6B0A" w:rsidTr="00CE6B0A">
        <w:tc>
          <w:tcPr>
            <w:tcW w:w="4531" w:type="dxa"/>
          </w:tcPr>
          <w:p w:rsidR="00CE6B0A" w:rsidRDefault="00CE6B0A" w:rsidP="003614DB">
            <w:r>
              <w:t>23</w:t>
            </w:r>
          </w:p>
        </w:tc>
        <w:tc>
          <w:tcPr>
            <w:tcW w:w="4531" w:type="dxa"/>
          </w:tcPr>
          <w:p w:rsidR="00CE6B0A" w:rsidRDefault="00CE6B0A" w:rsidP="003614DB">
            <w:r>
              <w:t>Lampe</w:t>
            </w:r>
          </w:p>
        </w:tc>
      </w:tr>
      <w:tr w:rsidR="00CE6B0A" w:rsidTr="00CE6B0A">
        <w:tc>
          <w:tcPr>
            <w:tcW w:w="4531" w:type="dxa"/>
          </w:tcPr>
          <w:p w:rsidR="00CE6B0A" w:rsidRDefault="00CE6B0A" w:rsidP="003614DB">
            <w:r>
              <w:t>26</w:t>
            </w:r>
          </w:p>
        </w:tc>
        <w:tc>
          <w:tcPr>
            <w:tcW w:w="4531" w:type="dxa"/>
          </w:tcPr>
          <w:p w:rsidR="00CE6B0A" w:rsidRDefault="00CE6B0A" w:rsidP="003614DB">
            <w:r>
              <w:t>Sessel</w:t>
            </w:r>
          </w:p>
        </w:tc>
      </w:tr>
      <w:tr w:rsidR="00CE6B0A" w:rsidTr="00CE6B0A">
        <w:tc>
          <w:tcPr>
            <w:tcW w:w="4531" w:type="dxa"/>
          </w:tcPr>
          <w:p w:rsidR="00CE6B0A" w:rsidRDefault="00CE6B0A" w:rsidP="003614DB">
            <w:r>
              <w:t>23</w:t>
            </w:r>
          </w:p>
        </w:tc>
        <w:tc>
          <w:tcPr>
            <w:tcW w:w="4531" w:type="dxa"/>
          </w:tcPr>
          <w:p w:rsidR="00CE6B0A" w:rsidRDefault="00CE6B0A" w:rsidP="003614DB">
            <w:r>
              <w:t>Lampe</w:t>
            </w:r>
          </w:p>
        </w:tc>
      </w:tr>
      <w:tr w:rsidR="00CE6B0A" w:rsidTr="00CE6B0A">
        <w:tc>
          <w:tcPr>
            <w:tcW w:w="4531" w:type="dxa"/>
          </w:tcPr>
          <w:p w:rsidR="00CE6B0A" w:rsidRDefault="00CE6B0A" w:rsidP="003614DB">
            <w:r>
              <w:t>12</w:t>
            </w:r>
          </w:p>
        </w:tc>
        <w:tc>
          <w:tcPr>
            <w:tcW w:w="4531" w:type="dxa"/>
          </w:tcPr>
          <w:p w:rsidR="00CE6B0A" w:rsidRDefault="00CE6B0A" w:rsidP="003614DB">
            <w:r>
              <w:t>Lampe</w:t>
            </w:r>
          </w:p>
        </w:tc>
      </w:tr>
      <w:tr w:rsidR="00CE6B0A" w:rsidTr="00CE6B0A">
        <w:tc>
          <w:tcPr>
            <w:tcW w:w="4531" w:type="dxa"/>
          </w:tcPr>
          <w:p w:rsidR="00CE6B0A" w:rsidRDefault="00CE6B0A" w:rsidP="003614DB">
            <w:r>
              <w:t>23</w:t>
            </w:r>
          </w:p>
        </w:tc>
        <w:tc>
          <w:tcPr>
            <w:tcW w:w="4531" w:type="dxa"/>
          </w:tcPr>
          <w:p w:rsidR="00CE6B0A" w:rsidRDefault="00CE6B0A" w:rsidP="003614DB">
            <w:r>
              <w:t>Lampe</w:t>
            </w:r>
          </w:p>
        </w:tc>
      </w:tr>
    </w:tbl>
    <w:p w:rsidR="00047385" w:rsidRDefault="00047385" w:rsidP="00C94B31"/>
    <w:p w:rsidR="00CE6B0A" w:rsidRDefault="00047385" w:rsidP="00C94B31">
      <w:r>
        <w:br w:type="page"/>
      </w:r>
    </w:p>
    <w:p w:rsidR="00047385" w:rsidRDefault="00047385" w:rsidP="00047385">
      <w:pPr>
        <w:pStyle w:val="berschrift2"/>
      </w:pPr>
      <w:r>
        <w:lastRenderedPageBreak/>
        <w:t>e)</w:t>
      </w:r>
    </w:p>
    <w:p w:rsidR="00047385" w:rsidRDefault="00047385" w:rsidP="00047385">
      <w:r>
        <w:t>Nein, da Name und Ort Transitiv von AuftragsNr abhängig sind.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7385" w:rsidTr="003614DB">
        <w:tc>
          <w:tcPr>
            <w:tcW w:w="3020" w:type="dxa"/>
          </w:tcPr>
          <w:p w:rsidR="00047385" w:rsidRPr="00CE6B0A" w:rsidRDefault="00047385" w:rsidP="003614DB">
            <w:pPr>
              <w:rPr>
                <w:u w:val="single"/>
              </w:rPr>
            </w:pPr>
            <w:r w:rsidRPr="00CE6B0A">
              <w:rPr>
                <w:u w:val="single"/>
              </w:rPr>
              <w:t>AuftragsNr</w:t>
            </w:r>
          </w:p>
        </w:tc>
        <w:tc>
          <w:tcPr>
            <w:tcW w:w="3021" w:type="dxa"/>
          </w:tcPr>
          <w:p w:rsidR="00047385" w:rsidRPr="00CE6B0A" w:rsidRDefault="00047385" w:rsidP="003614DB">
            <w:pPr>
              <w:rPr>
                <w:u w:val="single"/>
              </w:rPr>
            </w:pPr>
            <w:r w:rsidRPr="00CE6B0A">
              <w:rPr>
                <w:u w:val="single"/>
              </w:rPr>
              <w:t>ArtikelNr</w:t>
            </w:r>
          </w:p>
        </w:tc>
        <w:tc>
          <w:tcPr>
            <w:tcW w:w="3021" w:type="dxa"/>
          </w:tcPr>
          <w:p w:rsidR="00047385" w:rsidRDefault="00047385" w:rsidP="003614DB">
            <w:r>
              <w:t>Menge</w:t>
            </w:r>
          </w:p>
        </w:tc>
      </w:tr>
      <w:tr w:rsidR="00047385" w:rsidTr="003614DB">
        <w:tc>
          <w:tcPr>
            <w:tcW w:w="3020" w:type="dxa"/>
          </w:tcPr>
          <w:p w:rsidR="00047385" w:rsidRDefault="00047385" w:rsidP="003614DB">
            <w:r>
              <w:t>135</w:t>
            </w:r>
          </w:p>
        </w:tc>
        <w:tc>
          <w:tcPr>
            <w:tcW w:w="3021" w:type="dxa"/>
          </w:tcPr>
          <w:p w:rsidR="00047385" w:rsidRDefault="00047385" w:rsidP="003614DB">
            <w:r>
              <w:t>23</w:t>
            </w:r>
          </w:p>
        </w:tc>
        <w:tc>
          <w:tcPr>
            <w:tcW w:w="3021" w:type="dxa"/>
          </w:tcPr>
          <w:p w:rsidR="00047385" w:rsidRDefault="00047385" w:rsidP="003614DB">
            <w:r>
              <w:t>2</w:t>
            </w:r>
          </w:p>
        </w:tc>
      </w:tr>
      <w:tr w:rsidR="00047385" w:rsidTr="003614DB">
        <w:tc>
          <w:tcPr>
            <w:tcW w:w="3020" w:type="dxa"/>
          </w:tcPr>
          <w:p w:rsidR="00047385" w:rsidRDefault="00047385" w:rsidP="003614DB">
            <w:r>
              <w:t>135</w:t>
            </w:r>
          </w:p>
        </w:tc>
        <w:tc>
          <w:tcPr>
            <w:tcW w:w="3021" w:type="dxa"/>
          </w:tcPr>
          <w:p w:rsidR="00047385" w:rsidRDefault="00047385" w:rsidP="003614DB">
            <w:r>
              <w:t>26</w:t>
            </w:r>
          </w:p>
        </w:tc>
        <w:tc>
          <w:tcPr>
            <w:tcW w:w="3021" w:type="dxa"/>
          </w:tcPr>
          <w:p w:rsidR="00047385" w:rsidRDefault="00047385" w:rsidP="003614DB">
            <w:r>
              <w:t>1</w:t>
            </w:r>
          </w:p>
        </w:tc>
      </w:tr>
      <w:tr w:rsidR="00047385" w:rsidTr="003614DB">
        <w:tc>
          <w:tcPr>
            <w:tcW w:w="3020" w:type="dxa"/>
          </w:tcPr>
          <w:p w:rsidR="00047385" w:rsidRDefault="00047385" w:rsidP="003614DB">
            <w:r>
              <w:t>136</w:t>
            </w:r>
          </w:p>
        </w:tc>
        <w:tc>
          <w:tcPr>
            <w:tcW w:w="3021" w:type="dxa"/>
          </w:tcPr>
          <w:p w:rsidR="00047385" w:rsidRDefault="00047385" w:rsidP="003614DB">
            <w:r>
              <w:t>23</w:t>
            </w:r>
          </w:p>
        </w:tc>
        <w:tc>
          <w:tcPr>
            <w:tcW w:w="3021" w:type="dxa"/>
          </w:tcPr>
          <w:p w:rsidR="00047385" w:rsidRDefault="00047385" w:rsidP="003614DB">
            <w:r>
              <w:t>3</w:t>
            </w:r>
          </w:p>
        </w:tc>
      </w:tr>
      <w:tr w:rsidR="00047385" w:rsidTr="003614DB">
        <w:tc>
          <w:tcPr>
            <w:tcW w:w="3020" w:type="dxa"/>
          </w:tcPr>
          <w:p w:rsidR="00047385" w:rsidRDefault="00047385" w:rsidP="003614DB">
            <w:r>
              <w:t>137</w:t>
            </w:r>
          </w:p>
        </w:tc>
        <w:tc>
          <w:tcPr>
            <w:tcW w:w="3021" w:type="dxa"/>
          </w:tcPr>
          <w:p w:rsidR="00047385" w:rsidRDefault="00047385" w:rsidP="003614DB">
            <w:r>
              <w:t>12</w:t>
            </w:r>
          </w:p>
        </w:tc>
        <w:tc>
          <w:tcPr>
            <w:tcW w:w="3021" w:type="dxa"/>
          </w:tcPr>
          <w:p w:rsidR="00047385" w:rsidRDefault="00047385" w:rsidP="003614DB">
            <w:r>
              <w:t>4</w:t>
            </w:r>
          </w:p>
        </w:tc>
      </w:tr>
      <w:tr w:rsidR="00047385" w:rsidTr="003614DB">
        <w:tc>
          <w:tcPr>
            <w:tcW w:w="3020" w:type="dxa"/>
          </w:tcPr>
          <w:p w:rsidR="00047385" w:rsidRDefault="00047385" w:rsidP="003614DB">
            <w:r>
              <w:t>138</w:t>
            </w:r>
          </w:p>
        </w:tc>
        <w:tc>
          <w:tcPr>
            <w:tcW w:w="3021" w:type="dxa"/>
          </w:tcPr>
          <w:p w:rsidR="00047385" w:rsidRDefault="00047385" w:rsidP="003614DB">
            <w:r>
              <w:t>23</w:t>
            </w:r>
          </w:p>
        </w:tc>
        <w:tc>
          <w:tcPr>
            <w:tcW w:w="3021" w:type="dxa"/>
          </w:tcPr>
          <w:p w:rsidR="00047385" w:rsidRDefault="00047385" w:rsidP="003614DB">
            <w:r>
              <w:t>2</w:t>
            </w:r>
          </w:p>
        </w:tc>
      </w:tr>
    </w:tbl>
    <w:p w:rsidR="00047385" w:rsidRDefault="00047385" w:rsidP="0004738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7385" w:rsidTr="00047385">
        <w:tc>
          <w:tcPr>
            <w:tcW w:w="3020" w:type="dxa"/>
          </w:tcPr>
          <w:p w:rsidR="00047385" w:rsidRPr="00CE6B0A" w:rsidRDefault="00047385" w:rsidP="003614DB">
            <w:pPr>
              <w:rPr>
                <w:u w:val="single"/>
              </w:rPr>
            </w:pPr>
            <w:r w:rsidRPr="00CE6B0A">
              <w:rPr>
                <w:u w:val="single"/>
              </w:rPr>
              <w:t>AuftragsNr</w:t>
            </w:r>
          </w:p>
        </w:tc>
        <w:tc>
          <w:tcPr>
            <w:tcW w:w="3021" w:type="dxa"/>
          </w:tcPr>
          <w:p w:rsidR="00047385" w:rsidRDefault="00047385" w:rsidP="003614DB">
            <w:r>
              <w:t>Datum</w:t>
            </w:r>
          </w:p>
        </w:tc>
        <w:tc>
          <w:tcPr>
            <w:tcW w:w="3021" w:type="dxa"/>
          </w:tcPr>
          <w:p w:rsidR="00047385" w:rsidRPr="00CE6B0A" w:rsidRDefault="00047385" w:rsidP="003614DB">
            <w:r w:rsidRPr="00CE6B0A">
              <w:t>KundenNr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135</w:t>
            </w:r>
          </w:p>
        </w:tc>
        <w:tc>
          <w:tcPr>
            <w:tcW w:w="3021" w:type="dxa"/>
          </w:tcPr>
          <w:p w:rsidR="00047385" w:rsidRDefault="00047385" w:rsidP="003614DB">
            <w:r>
              <w:t>24.04.06</w:t>
            </w:r>
          </w:p>
        </w:tc>
        <w:tc>
          <w:tcPr>
            <w:tcW w:w="3021" w:type="dxa"/>
          </w:tcPr>
          <w:p w:rsidR="00047385" w:rsidRDefault="00047385" w:rsidP="003614DB">
            <w:r>
              <w:t>68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135</w:t>
            </w:r>
          </w:p>
        </w:tc>
        <w:tc>
          <w:tcPr>
            <w:tcW w:w="3021" w:type="dxa"/>
          </w:tcPr>
          <w:p w:rsidR="00047385" w:rsidRDefault="00047385" w:rsidP="003614DB">
            <w:r>
              <w:t>24.04.06</w:t>
            </w:r>
          </w:p>
        </w:tc>
        <w:tc>
          <w:tcPr>
            <w:tcW w:w="3021" w:type="dxa"/>
          </w:tcPr>
          <w:p w:rsidR="00047385" w:rsidRDefault="00047385" w:rsidP="003614DB">
            <w:r>
              <w:t>68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136</w:t>
            </w:r>
          </w:p>
        </w:tc>
        <w:tc>
          <w:tcPr>
            <w:tcW w:w="3021" w:type="dxa"/>
          </w:tcPr>
          <w:p w:rsidR="00047385" w:rsidRDefault="00047385" w:rsidP="003614DB">
            <w:r>
              <w:t>25.04.06</w:t>
            </w:r>
          </w:p>
        </w:tc>
        <w:tc>
          <w:tcPr>
            <w:tcW w:w="3021" w:type="dxa"/>
          </w:tcPr>
          <w:p w:rsidR="00047385" w:rsidRDefault="00047385" w:rsidP="003614DB">
            <w:r>
              <w:t>174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137</w:t>
            </w:r>
          </w:p>
        </w:tc>
        <w:tc>
          <w:tcPr>
            <w:tcW w:w="3021" w:type="dxa"/>
          </w:tcPr>
          <w:p w:rsidR="00047385" w:rsidRDefault="00047385" w:rsidP="003614DB">
            <w:r>
              <w:t>25.04.06</w:t>
            </w:r>
          </w:p>
        </w:tc>
        <w:tc>
          <w:tcPr>
            <w:tcW w:w="3021" w:type="dxa"/>
          </w:tcPr>
          <w:p w:rsidR="00047385" w:rsidRDefault="00047385" w:rsidP="003614DB">
            <w:r>
              <w:t>210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138</w:t>
            </w:r>
          </w:p>
        </w:tc>
        <w:tc>
          <w:tcPr>
            <w:tcW w:w="3021" w:type="dxa"/>
          </w:tcPr>
          <w:p w:rsidR="00047385" w:rsidRDefault="00047385" w:rsidP="003614DB">
            <w:r>
              <w:t>26.04.06</w:t>
            </w:r>
          </w:p>
        </w:tc>
        <w:tc>
          <w:tcPr>
            <w:tcW w:w="3021" w:type="dxa"/>
          </w:tcPr>
          <w:p w:rsidR="00047385" w:rsidRDefault="00047385" w:rsidP="003614DB">
            <w:r>
              <w:t>68</w:t>
            </w:r>
          </w:p>
        </w:tc>
      </w:tr>
    </w:tbl>
    <w:p w:rsidR="00047385" w:rsidRDefault="00047385" w:rsidP="00047385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7385" w:rsidTr="00047385">
        <w:tc>
          <w:tcPr>
            <w:tcW w:w="3020" w:type="dxa"/>
          </w:tcPr>
          <w:p w:rsidR="00047385" w:rsidRPr="00047385" w:rsidRDefault="00047385" w:rsidP="003614DB">
            <w:pPr>
              <w:rPr>
                <w:u w:val="single"/>
              </w:rPr>
            </w:pPr>
            <w:r w:rsidRPr="00047385">
              <w:rPr>
                <w:u w:val="single"/>
              </w:rPr>
              <w:t>KundenNr</w:t>
            </w:r>
          </w:p>
        </w:tc>
        <w:tc>
          <w:tcPr>
            <w:tcW w:w="3021" w:type="dxa"/>
          </w:tcPr>
          <w:p w:rsidR="00047385" w:rsidRDefault="00047385" w:rsidP="003614DB">
            <w:r>
              <w:t>Name</w:t>
            </w:r>
          </w:p>
        </w:tc>
        <w:tc>
          <w:tcPr>
            <w:tcW w:w="3021" w:type="dxa"/>
          </w:tcPr>
          <w:p w:rsidR="00047385" w:rsidRDefault="00047385" w:rsidP="003614DB">
            <w:r>
              <w:t>Ort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68</w:t>
            </w:r>
          </w:p>
        </w:tc>
        <w:tc>
          <w:tcPr>
            <w:tcW w:w="3021" w:type="dxa"/>
          </w:tcPr>
          <w:p w:rsidR="00047385" w:rsidRDefault="00047385" w:rsidP="003614DB">
            <w:r>
              <w:t>Meier</w:t>
            </w:r>
          </w:p>
        </w:tc>
        <w:tc>
          <w:tcPr>
            <w:tcW w:w="3021" w:type="dxa"/>
          </w:tcPr>
          <w:p w:rsidR="00047385" w:rsidRDefault="00047385" w:rsidP="003614DB">
            <w:r>
              <w:t>Köln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68</w:t>
            </w:r>
          </w:p>
        </w:tc>
        <w:tc>
          <w:tcPr>
            <w:tcW w:w="3021" w:type="dxa"/>
          </w:tcPr>
          <w:p w:rsidR="00047385" w:rsidRDefault="00047385" w:rsidP="003614DB">
            <w:r>
              <w:t>Meier</w:t>
            </w:r>
          </w:p>
        </w:tc>
        <w:tc>
          <w:tcPr>
            <w:tcW w:w="3021" w:type="dxa"/>
          </w:tcPr>
          <w:p w:rsidR="00047385" w:rsidRDefault="00047385" w:rsidP="003614DB">
            <w:r>
              <w:t>Köln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174</w:t>
            </w:r>
          </w:p>
        </w:tc>
        <w:tc>
          <w:tcPr>
            <w:tcW w:w="3021" w:type="dxa"/>
          </w:tcPr>
          <w:p w:rsidR="00047385" w:rsidRDefault="00047385" w:rsidP="003614DB">
            <w:r>
              <w:t>Müller</w:t>
            </w:r>
          </w:p>
        </w:tc>
        <w:tc>
          <w:tcPr>
            <w:tcW w:w="3021" w:type="dxa"/>
          </w:tcPr>
          <w:p w:rsidR="00047385" w:rsidRDefault="00047385" w:rsidP="003614DB">
            <w:r>
              <w:t>Bonn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210</w:t>
            </w:r>
          </w:p>
        </w:tc>
        <w:tc>
          <w:tcPr>
            <w:tcW w:w="3021" w:type="dxa"/>
          </w:tcPr>
          <w:p w:rsidR="00047385" w:rsidRDefault="00047385" w:rsidP="003614DB">
            <w:r>
              <w:t>Kunz</w:t>
            </w:r>
          </w:p>
        </w:tc>
        <w:tc>
          <w:tcPr>
            <w:tcW w:w="3021" w:type="dxa"/>
          </w:tcPr>
          <w:p w:rsidR="00047385" w:rsidRDefault="00047385" w:rsidP="003614DB">
            <w:r>
              <w:t>Berlin</w:t>
            </w:r>
          </w:p>
        </w:tc>
      </w:tr>
      <w:tr w:rsidR="00047385" w:rsidTr="00047385">
        <w:tc>
          <w:tcPr>
            <w:tcW w:w="3020" w:type="dxa"/>
          </w:tcPr>
          <w:p w:rsidR="00047385" w:rsidRDefault="00047385" w:rsidP="003614DB">
            <w:r>
              <w:t>68</w:t>
            </w:r>
          </w:p>
        </w:tc>
        <w:tc>
          <w:tcPr>
            <w:tcW w:w="3021" w:type="dxa"/>
          </w:tcPr>
          <w:p w:rsidR="00047385" w:rsidRDefault="00047385" w:rsidP="003614DB">
            <w:r>
              <w:t>Meier</w:t>
            </w:r>
          </w:p>
        </w:tc>
        <w:tc>
          <w:tcPr>
            <w:tcW w:w="3021" w:type="dxa"/>
          </w:tcPr>
          <w:p w:rsidR="00047385" w:rsidRDefault="00047385" w:rsidP="003614DB">
            <w:r>
              <w:t>Köln</w:t>
            </w:r>
          </w:p>
        </w:tc>
      </w:tr>
    </w:tbl>
    <w:p w:rsidR="00047385" w:rsidRDefault="00047385" w:rsidP="0004738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7385" w:rsidTr="003614DB">
        <w:tc>
          <w:tcPr>
            <w:tcW w:w="4531" w:type="dxa"/>
          </w:tcPr>
          <w:p w:rsidR="00047385" w:rsidRPr="00CE6B0A" w:rsidRDefault="00047385" w:rsidP="003614DB">
            <w:pPr>
              <w:rPr>
                <w:u w:val="single"/>
              </w:rPr>
            </w:pPr>
            <w:r w:rsidRPr="00CE6B0A">
              <w:rPr>
                <w:u w:val="single"/>
              </w:rPr>
              <w:t>ArtikelNr</w:t>
            </w:r>
          </w:p>
        </w:tc>
        <w:tc>
          <w:tcPr>
            <w:tcW w:w="4531" w:type="dxa"/>
          </w:tcPr>
          <w:p w:rsidR="00047385" w:rsidRDefault="00047385" w:rsidP="003614DB">
            <w:r>
              <w:t>Bezeichnung</w:t>
            </w:r>
          </w:p>
        </w:tc>
      </w:tr>
      <w:tr w:rsidR="00047385" w:rsidTr="003614DB">
        <w:tc>
          <w:tcPr>
            <w:tcW w:w="4531" w:type="dxa"/>
          </w:tcPr>
          <w:p w:rsidR="00047385" w:rsidRDefault="00047385" w:rsidP="003614DB">
            <w:r>
              <w:t>23</w:t>
            </w:r>
          </w:p>
        </w:tc>
        <w:tc>
          <w:tcPr>
            <w:tcW w:w="4531" w:type="dxa"/>
          </w:tcPr>
          <w:p w:rsidR="00047385" w:rsidRDefault="00047385" w:rsidP="003614DB">
            <w:r>
              <w:t>Lampe</w:t>
            </w:r>
          </w:p>
        </w:tc>
      </w:tr>
      <w:tr w:rsidR="00047385" w:rsidTr="003614DB">
        <w:tc>
          <w:tcPr>
            <w:tcW w:w="4531" w:type="dxa"/>
          </w:tcPr>
          <w:p w:rsidR="00047385" w:rsidRDefault="00047385" w:rsidP="003614DB">
            <w:r>
              <w:t>26</w:t>
            </w:r>
          </w:p>
        </w:tc>
        <w:tc>
          <w:tcPr>
            <w:tcW w:w="4531" w:type="dxa"/>
          </w:tcPr>
          <w:p w:rsidR="00047385" w:rsidRDefault="00047385" w:rsidP="003614DB">
            <w:r>
              <w:t>Sessel</w:t>
            </w:r>
          </w:p>
        </w:tc>
      </w:tr>
      <w:tr w:rsidR="00047385" w:rsidTr="003614DB">
        <w:tc>
          <w:tcPr>
            <w:tcW w:w="4531" w:type="dxa"/>
          </w:tcPr>
          <w:p w:rsidR="00047385" w:rsidRDefault="00047385" w:rsidP="003614DB">
            <w:r>
              <w:t>23</w:t>
            </w:r>
          </w:p>
        </w:tc>
        <w:tc>
          <w:tcPr>
            <w:tcW w:w="4531" w:type="dxa"/>
          </w:tcPr>
          <w:p w:rsidR="00047385" w:rsidRDefault="00047385" w:rsidP="003614DB">
            <w:r>
              <w:t>Lampe</w:t>
            </w:r>
          </w:p>
        </w:tc>
      </w:tr>
      <w:tr w:rsidR="00047385" w:rsidTr="003614DB">
        <w:tc>
          <w:tcPr>
            <w:tcW w:w="4531" w:type="dxa"/>
          </w:tcPr>
          <w:p w:rsidR="00047385" w:rsidRDefault="00047385" w:rsidP="003614DB">
            <w:r>
              <w:t>12</w:t>
            </w:r>
          </w:p>
        </w:tc>
        <w:tc>
          <w:tcPr>
            <w:tcW w:w="4531" w:type="dxa"/>
          </w:tcPr>
          <w:p w:rsidR="00047385" w:rsidRDefault="00047385" w:rsidP="003614DB">
            <w:r>
              <w:t>Lampe</w:t>
            </w:r>
          </w:p>
        </w:tc>
      </w:tr>
      <w:tr w:rsidR="00047385" w:rsidTr="003614DB">
        <w:tc>
          <w:tcPr>
            <w:tcW w:w="4531" w:type="dxa"/>
          </w:tcPr>
          <w:p w:rsidR="00047385" w:rsidRDefault="00047385" w:rsidP="003614DB">
            <w:r>
              <w:t>23</w:t>
            </w:r>
          </w:p>
        </w:tc>
        <w:tc>
          <w:tcPr>
            <w:tcW w:w="4531" w:type="dxa"/>
          </w:tcPr>
          <w:p w:rsidR="00047385" w:rsidRDefault="00047385" w:rsidP="003614DB">
            <w:r>
              <w:t>Lampe</w:t>
            </w:r>
          </w:p>
        </w:tc>
      </w:tr>
    </w:tbl>
    <w:p w:rsidR="00047385" w:rsidRPr="00047385" w:rsidRDefault="00047385" w:rsidP="00047385"/>
    <w:sectPr w:rsidR="00047385" w:rsidRPr="00047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FD"/>
    <w:rsid w:val="00047385"/>
    <w:rsid w:val="000B6EF2"/>
    <w:rsid w:val="001C3AA7"/>
    <w:rsid w:val="002D7A89"/>
    <w:rsid w:val="003161F3"/>
    <w:rsid w:val="004510B1"/>
    <w:rsid w:val="005C22B8"/>
    <w:rsid w:val="005D3C71"/>
    <w:rsid w:val="00621713"/>
    <w:rsid w:val="0081016A"/>
    <w:rsid w:val="0097424B"/>
    <w:rsid w:val="009A1374"/>
    <w:rsid w:val="00A875FD"/>
    <w:rsid w:val="00C92A56"/>
    <w:rsid w:val="00C94B31"/>
    <w:rsid w:val="00CE6B0A"/>
    <w:rsid w:val="00D86D10"/>
    <w:rsid w:val="00E1691A"/>
    <w:rsid w:val="00F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0193"/>
  <w15:chartTrackingRefBased/>
  <w15:docId w15:val="{4249507A-EAC2-4E45-AFF6-0B9F845D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7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7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2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7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7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D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92A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810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A8083FF0.dotm</Template>
  <TotalTime>0</TotalTime>
  <Pages>5</Pages>
  <Words>455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bsteinka</dc:creator>
  <cp:keywords/>
  <dc:description/>
  <cp:lastModifiedBy>bsteinka</cp:lastModifiedBy>
  <cp:revision>10</cp:revision>
  <dcterms:created xsi:type="dcterms:W3CDTF">2019-12-18T11:42:00Z</dcterms:created>
  <dcterms:modified xsi:type="dcterms:W3CDTF">2019-12-19T09:48:00Z</dcterms:modified>
</cp:coreProperties>
</file>